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EBE67F" w14:textId="77777777" w:rsidR="00AF3907" w:rsidRPr="00153A73" w:rsidRDefault="00210F2A" w:rsidP="003B470C">
      <w:pPr>
        <w:jc w:val="center"/>
      </w:pPr>
      <w:r w:rsidRPr="00153A73">
        <w:t>Nevzorov Log</w:t>
      </w:r>
    </w:p>
    <w:p w14:paraId="1A4DD402" w14:textId="77777777" w:rsidR="00682167" w:rsidRPr="00153A73" w:rsidRDefault="00682167" w:rsidP="003B470C">
      <w:pPr>
        <w:jc w:val="center"/>
      </w:pPr>
    </w:p>
    <w:p w14:paraId="36CB0900" w14:textId="75BBB6B4" w:rsidR="00682167" w:rsidRPr="00153A73" w:rsidRDefault="00682167" w:rsidP="003B470C">
      <w:r w:rsidRPr="00153A73">
        <w:t>2/25/16</w:t>
      </w:r>
    </w:p>
    <w:p w14:paraId="2625084A" w14:textId="77777777" w:rsidR="00682167" w:rsidRPr="00153A73" w:rsidRDefault="00682167" w:rsidP="003B470C"/>
    <w:p w14:paraId="3D5CFD98" w14:textId="5DE9D13C" w:rsidR="00682167" w:rsidRPr="00153A73" w:rsidRDefault="00682167" w:rsidP="003B470C">
      <w:pPr>
        <w:pStyle w:val="ListParagraph"/>
        <w:numPr>
          <w:ilvl w:val="0"/>
          <w:numId w:val="1"/>
        </w:numPr>
        <w:ind w:firstLine="0"/>
      </w:pPr>
      <w:r w:rsidRPr="00153A73">
        <w:t>Investigating if it’s worth defining clear air points based on linfit instead of 0</w:t>
      </w:r>
      <w:r w:rsidR="00344E9E" w:rsidRPr="00153A73">
        <w:t>.5</w:t>
      </w:r>
      <w:r w:rsidRPr="00153A73">
        <w:t xml:space="preserve"> lwc.</w:t>
      </w:r>
    </w:p>
    <w:p w14:paraId="097D4069" w14:textId="3BF0324F" w:rsidR="0025145E" w:rsidRPr="00153A73" w:rsidRDefault="0025145E" w:rsidP="003B470C"/>
    <w:p w14:paraId="58E86252" w14:textId="4D12F15E" w:rsidR="00FE62A0" w:rsidRPr="00153A73" w:rsidRDefault="00344E9E" w:rsidP="003B470C">
      <w:pPr>
        <w:pStyle w:val="ListParagraph"/>
        <w:numPr>
          <w:ilvl w:val="0"/>
          <w:numId w:val="1"/>
        </w:numPr>
        <w:ind w:firstLine="0"/>
      </w:pPr>
      <w:r w:rsidRPr="00153A73">
        <w:t>Improved baseline point selection in nevbase.</w:t>
      </w:r>
      <w:r w:rsidR="00B45403" w:rsidRPr="00153A73">
        <w:t>pro</w:t>
      </w:r>
    </w:p>
    <w:p w14:paraId="6AC2932A" w14:textId="77777777" w:rsidR="00B45403" w:rsidRPr="00153A73" w:rsidRDefault="00B45403" w:rsidP="003B470C"/>
    <w:p w14:paraId="36253946" w14:textId="6E167279" w:rsidR="00B45403" w:rsidRPr="00153A73" w:rsidRDefault="00B45403" w:rsidP="003B470C">
      <w:pPr>
        <w:pStyle w:val="ListParagraph"/>
        <w:numPr>
          <w:ilvl w:val="1"/>
          <w:numId w:val="1"/>
        </w:numPr>
        <w:ind w:firstLine="0"/>
      </w:pPr>
      <w:r w:rsidRPr="00153A73">
        <w:t>Airspeed correction lwc are filtered by lwc &lt; .05 g/m^3</w:t>
      </w:r>
    </w:p>
    <w:p w14:paraId="79CDFAAB" w14:textId="1F584AC5" w:rsidR="00B45403" w:rsidRPr="00153A73" w:rsidRDefault="00B45403" w:rsidP="003B470C">
      <w:pPr>
        <w:pStyle w:val="ListParagraph"/>
        <w:numPr>
          <w:ilvl w:val="1"/>
          <w:numId w:val="1"/>
        </w:numPr>
        <w:ind w:firstLine="0"/>
      </w:pPr>
      <w:r w:rsidRPr="00153A73">
        <w:t>Linfit applied to &lt;.05 g/m^3 filtered points, (as,lwc)</w:t>
      </w:r>
    </w:p>
    <w:p w14:paraId="6E326BA3" w14:textId="0C6D425C" w:rsidR="00B45403" w:rsidRPr="00153A73" w:rsidRDefault="00995C39" w:rsidP="003B470C">
      <w:pPr>
        <w:pStyle w:val="ListParagraph"/>
        <w:numPr>
          <w:ilvl w:val="1"/>
          <w:numId w:val="1"/>
        </w:numPr>
        <w:ind w:firstLine="0"/>
      </w:pPr>
      <w:r w:rsidRPr="00153A73">
        <w:t xml:space="preserve">Points </w:t>
      </w:r>
      <w:r w:rsidR="00827A82" w:rsidRPr="00153A73">
        <w:t>abs &lt; .02 from linfit</w:t>
      </w:r>
      <w:r w:rsidRPr="00153A73">
        <w:t xml:space="preserve"> are “Clearair”</w:t>
      </w:r>
    </w:p>
    <w:p w14:paraId="0B1077E6" w14:textId="77777777" w:rsidR="00AC1692" w:rsidRPr="00153A73" w:rsidRDefault="00AC1692" w:rsidP="003B470C"/>
    <w:p w14:paraId="59D96DD4" w14:textId="2EF5210B" w:rsidR="00AC1692" w:rsidRPr="00153A73" w:rsidRDefault="00D75AF8" w:rsidP="003B470C">
      <w:pPr>
        <w:pStyle w:val="ListParagraph"/>
        <w:numPr>
          <w:ilvl w:val="0"/>
          <w:numId w:val="2"/>
        </w:numPr>
        <w:ind w:firstLine="0"/>
      </w:pPr>
      <w:r w:rsidRPr="00153A73">
        <w:t>Working on new nevstats.pro for correction eval</w:t>
      </w:r>
    </w:p>
    <w:p w14:paraId="71109AF7" w14:textId="77777777" w:rsidR="006E7562" w:rsidRPr="00153A73" w:rsidRDefault="006E7562" w:rsidP="003B470C"/>
    <w:p w14:paraId="44B7E815" w14:textId="0A67B71D" w:rsidR="006E7562" w:rsidRPr="00153A73" w:rsidRDefault="006E7562" w:rsidP="003B470C">
      <w:r w:rsidRPr="00153A73">
        <w:t xml:space="preserve">Turns out… </w:t>
      </w:r>
      <w:r w:rsidR="002155F1" w:rsidRPr="00153A73">
        <w:t xml:space="preserve">400 mb k may not be the best performer. 900 mb k is doing best </w:t>
      </w:r>
      <w:r w:rsidR="002155F1" w:rsidRPr="00153A73">
        <w:rPr>
          <w:b/>
        </w:rPr>
        <w:t xml:space="preserve">after </w:t>
      </w:r>
      <w:r w:rsidR="002155F1" w:rsidRPr="00153A73">
        <w:t>applying baseline correction. Look at new pro for more…</w:t>
      </w:r>
    </w:p>
    <w:p w14:paraId="7637ED01" w14:textId="77777777" w:rsidR="00502858" w:rsidRPr="00153A73" w:rsidRDefault="00502858" w:rsidP="003B470C"/>
    <w:p w14:paraId="5A8C312E" w14:textId="77777777" w:rsidR="00502858" w:rsidRPr="00153A73" w:rsidRDefault="00502858" w:rsidP="003B470C"/>
    <w:p w14:paraId="4F478841" w14:textId="52210464" w:rsidR="00502858" w:rsidRPr="00153A73" w:rsidRDefault="00502858" w:rsidP="003B470C">
      <w:r w:rsidRPr="00153A73">
        <w:t>2/26/16</w:t>
      </w:r>
    </w:p>
    <w:p w14:paraId="0642F797" w14:textId="77777777" w:rsidR="00502858" w:rsidRPr="00153A73" w:rsidRDefault="00502858" w:rsidP="003B470C"/>
    <w:p w14:paraId="57B2546E" w14:textId="07901D40" w:rsidR="00502858" w:rsidRPr="00153A73" w:rsidRDefault="00502858" w:rsidP="003B470C">
      <w:pPr>
        <w:pStyle w:val="ListParagraph"/>
        <w:numPr>
          <w:ilvl w:val="0"/>
          <w:numId w:val="2"/>
        </w:numPr>
        <w:ind w:firstLine="0"/>
      </w:pPr>
      <w:r w:rsidRPr="00153A73">
        <w:t>Validating performance of a</w:t>
      </w:r>
      <w:r w:rsidR="00EF0363" w:rsidRPr="00153A73">
        <w:t xml:space="preserve">irspeed dependent K correnction on </w:t>
      </w:r>
      <w:r w:rsidR="00EF0363" w:rsidRPr="00153A73">
        <w:rPr>
          <w:b/>
        </w:rPr>
        <w:t>clear air points</w:t>
      </w:r>
    </w:p>
    <w:p w14:paraId="3E3B1D4C" w14:textId="73BBE2E4" w:rsidR="00502858" w:rsidRPr="00153A73" w:rsidRDefault="00502858" w:rsidP="003B470C">
      <w:pPr>
        <w:pStyle w:val="ListParagraph"/>
        <w:numPr>
          <w:ilvl w:val="1"/>
          <w:numId w:val="2"/>
        </w:numPr>
        <w:ind w:firstLine="0"/>
      </w:pPr>
      <w:r w:rsidRPr="00153A73">
        <w:t>Baseline LWC drift, mean all flights, k=1.1189852</w:t>
      </w:r>
      <w:r w:rsidR="002170E9" w:rsidRPr="00153A73">
        <w:t xml:space="preserve"> == 0.02674 g/m^3 / 10m/s ias</w:t>
      </w:r>
    </w:p>
    <w:p w14:paraId="191D0120" w14:textId="07B65792" w:rsidR="00570817" w:rsidRPr="00153A73" w:rsidRDefault="00570817" w:rsidP="003B470C">
      <w:pPr>
        <w:pStyle w:val="ListParagraph"/>
        <w:numPr>
          <w:ilvl w:val="1"/>
          <w:numId w:val="2"/>
        </w:numPr>
        <w:ind w:firstLine="0"/>
      </w:pPr>
      <w:r w:rsidRPr="00153A73">
        <w:t>Baseline LWC drift, mean all flights, k=400 mb K ais == 0.00554 g/m^3 / 10m/s ias</w:t>
      </w:r>
    </w:p>
    <w:p w14:paraId="37829AE0" w14:textId="24D1DEF4" w:rsidR="00A30391" w:rsidRPr="00153A73" w:rsidRDefault="00A30391" w:rsidP="003B470C">
      <w:pPr>
        <w:pStyle w:val="ListParagraph"/>
        <w:numPr>
          <w:ilvl w:val="0"/>
          <w:numId w:val="2"/>
        </w:numPr>
        <w:ind w:firstLine="0"/>
        <w:jc w:val="both"/>
      </w:pPr>
      <w:r w:rsidRPr="00153A73">
        <w:t>Validating performance of pressure baseline correction</w:t>
      </w:r>
      <w:r w:rsidR="00EF0363" w:rsidRPr="00153A73">
        <w:t xml:space="preserve"> on </w:t>
      </w:r>
      <w:r w:rsidR="00EF0363" w:rsidRPr="00153A73">
        <w:rPr>
          <w:b/>
        </w:rPr>
        <w:t>clear air points</w:t>
      </w:r>
      <w:r w:rsidRPr="00153A73">
        <w:t>.</w:t>
      </w:r>
    </w:p>
    <w:p w14:paraId="18871189" w14:textId="51D1594A" w:rsidR="00570817" w:rsidRPr="00153A73" w:rsidRDefault="0006008D" w:rsidP="003B470C">
      <w:pPr>
        <w:pStyle w:val="ListParagraph"/>
        <w:numPr>
          <w:ilvl w:val="1"/>
          <w:numId w:val="2"/>
        </w:numPr>
        <w:ind w:firstLine="0"/>
      </w:pPr>
      <w:r w:rsidRPr="00153A73">
        <w:t>Baseline LWC drift, mean all flights, k=1.1189852 == 0.00933 g/m^3 / 100 mb</w:t>
      </w:r>
      <w:r w:rsidR="00B16AEE" w:rsidRPr="00153A73">
        <w:t>, mean= 0.043707181, stddev = 0.017174830</w:t>
      </w:r>
    </w:p>
    <w:p w14:paraId="5FF5A48E" w14:textId="7C9FFD5B" w:rsidR="00AA100C" w:rsidRPr="00153A73" w:rsidRDefault="00AA100C" w:rsidP="003B470C">
      <w:pPr>
        <w:pStyle w:val="ListParagraph"/>
        <w:numPr>
          <w:ilvl w:val="1"/>
          <w:numId w:val="2"/>
        </w:numPr>
        <w:ind w:firstLine="0"/>
      </w:pPr>
      <w:r w:rsidRPr="00153A73">
        <w:t xml:space="preserve">Baseline LWC drift, mean all flights, k=400 mb K ais  == </w:t>
      </w:r>
      <w:r w:rsidR="00D73B97" w:rsidRPr="00153A73">
        <w:t xml:space="preserve">0.00504 </w:t>
      </w:r>
      <w:r w:rsidRPr="00153A73">
        <w:t>g/m^3 / 100 mb</w:t>
      </w:r>
      <w:r w:rsidR="00BA2D9C" w:rsidRPr="00153A73">
        <w:t>, mean= 0.0088031524, stddev= 0.0073048132</w:t>
      </w:r>
    </w:p>
    <w:p w14:paraId="52D475B0" w14:textId="2D2B55B6" w:rsidR="00D73B97" w:rsidRPr="00153A73" w:rsidRDefault="00D73B97" w:rsidP="003B470C">
      <w:pPr>
        <w:pStyle w:val="ListParagraph"/>
        <w:numPr>
          <w:ilvl w:val="1"/>
          <w:numId w:val="2"/>
        </w:numPr>
        <w:ind w:firstLine="0"/>
      </w:pPr>
      <w:r w:rsidRPr="00153A73">
        <w:t xml:space="preserve">Baseline LWC drift, mean all flights, k=400 mb K ais, baseline correct  == </w:t>
      </w:r>
      <w:r w:rsidR="00E372A2" w:rsidRPr="00153A73">
        <w:t xml:space="preserve">0.000564 </w:t>
      </w:r>
      <w:r w:rsidRPr="00153A73">
        <w:t>g/m^3 / 100 mb</w:t>
      </w:r>
      <w:r w:rsidR="00BA2D9C" w:rsidRPr="00153A73">
        <w:t>, mean= 0.0046354026, stddev= 0.0053911177</w:t>
      </w:r>
    </w:p>
    <w:p w14:paraId="1E57D0B5" w14:textId="77777777" w:rsidR="0092371B" w:rsidRPr="00153A73" w:rsidRDefault="0092371B" w:rsidP="003B470C">
      <w:pPr>
        <w:ind w:left="1080"/>
      </w:pPr>
    </w:p>
    <w:p w14:paraId="4290005A" w14:textId="77777777" w:rsidR="00AA100C" w:rsidRPr="00153A73" w:rsidRDefault="00AA100C" w:rsidP="003B470C"/>
    <w:p w14:paraId="2156E9E6" w14:textId="77777777" w:rsidR="0092371B" w:rsidRPr="00153A73" w:rsidRDefault="0092371B" w:rsidP="003B470C"/>
    <w:p w14:paraId="03BC300F" w14:textId="5585523A" w:rsidR="00945249" w:rsidRPr="00153A73" w:rsidRDefault="00945249" w:rsidP="003B470C">
      <w:r w:rsidRPr="00153A73">
        <w:t>2/27/16</w:t>
      </w:r>
    </w:p>
    <w:p w14:paraId="658C6180" w14:textId="77777777" w:rsidR="00945249" w:rsidRPr="00153A73" w:rsidRDefault="00945249" w:rsidP="003B470C"/>
    <w:p w14:paraId="76B05608" w14:textId="3B3A9892" w:rsidR="00945249" w:rsidRPr="00153A73" w:rsidRDefault="00945249" w:rsidP="003B470C">
      <w:pPr>
        <w:pStyle w:val="ListParagraph"/>
        <w:numPr>
          <w:ilvl w:val="0"/>
          <w:numId w:val="3"/>
        </w:numPr>
        <w:ind w:firstLine="0"/>
        <w:rPr>
          <w:b/>
        </w:rPr>
      </w:pPr>
      <w:r w:rsidRPr="00153A73">
        <w:rPr>
          <w:b/>
        </w:rPr>
        <w:t>Working on draft 2 of write-up</w:t>
      </w:r>
    </w:p>
    <w:p w14:paraId="7C16C649" w14:textId="77777777" w:rsidR="007E6686" w:rsidRPr="00153A73" w:rsidRDefault="007E6686" w:rsidP="003B470C">
      <w:pPr>
        <w:pStyle w:val="ListParagraph"/>
      </w:pPr>
    </w:p>
    <w:p w14:paraId="51FBF341" w14:textId="1B848E5E" w:rsidR="00945249" w:rsidRPr="00153A73" w:rsidRDefault="00945249" w:rsidP="003B470C">
      <w:pPr>
        <w:pStyle w:val="ListParagraph"/>
        <w:numPr>
          <w:ilvl w:val="0"/>
          <w:numId w:val="3"/>
        </w:numPr>
        <w:ind w:firstLine="0"/>
        <w:rPr>
          <w:u w:val="single"/>
        </w:rPr>
      </w:pPr>
      <w:r w:rsidRPr="00153A73">
        <w:rPr>
          <w:u w:val="single"/>
        </w:rPr>
        <w:t>Outline</w:t>
      </w:r>
    </w:p>
    <w:p w14:paraId="4756791A" w14:textId="0B236454" w:rsidR="00945249" w:rsidRPr="00153A73" w:rsidRDefault="00945249" w:rsidP="003B470C">
      <w:pPr>
        <w:pStyle w:val="ListParagraph"/>
        <w:numPr>
          <w:ilvl w:val="1"/>
          <w:numId w:val="3"/>
        </w:numPr>
        <w:ind w:firstLine="0"/>
      </w:pPr>
      <w:r w:rsidRPr="00153A73">
        <w:t>Liquid Water Content</w:t>
      </w:r>
    </w:p>
    <w:p w14:paraId="0507585A" w14:textId="3459DDEF" w:rsidR="004361ED" w:rsidRPr="00153A73" w:rsidRDefault="004361ED" w:rsidP="003B470C">
      <w:pPr>
        <w:pStyle w:val="ListParagraph"/>
        <w:numPr>
          <w:ilvl w:val="2"/>
          <w:numId w:val="3"/>
        </w:numPr>
        <w:ind w:firstLine="0"/>
        <w:rPr>
          <w:color w:val="FF0000"/>
        </w:rPr>
      </w:pPr>
      <w:r w:rsidRPr="00153A73">
        <w:rPr>
          <w:color w:val="FF0000"/>
        </w:rPr>
        <w:t>Short theory of operation?</w:t>
      </w:r>
    </w:p>
    <w:p w14:paraId="2FEFC9C8" w14:textId="76A39362" w:rsidR="00945249" w:rsidRPr="00153A73" w:rsidRDefault="00945249" w:rsidP="003B470C">
      <w:pPr>
        <w:pStyle w:val="ListParagraph"/>
        <w:numPr>
          <w:ilvl w:val="2"/>
          <w:numId w:val="3"/>
        </w:numPr>
        <w:ind w:firstLine="0"/>
      </w:pPr>
      <w:r w:rsidRPr="00153A73">
        <w:lastRenderedPageBreak/>
        <w:t>Variables and calculations</w:t>
      </w:r>
    </w:p>
    <w:p w14:paraId="2A6EE31A" w14:textId="77777777" w:rsidR="00A15946" w:rsidRPr="00153A73" w:rsidRDefault="00A15946" w:rsidP="003B470C">
      <w:pPr>
        <w:pStyle w:val="ListParagraph"/>
        <w:ind w:left="2160"/>
      </w:pPr>
    </w:p>
    <w:p w14:paraId="5B70A2D3" w14:textId="67CC9EAA" w:rsidR="00945249" w:rsidRPr="00153A73" w:rsidRDefault="00945249" w:rsidP="003B470C">
      <w:pPr>
        <w:pStyle w:val="ListParagraph"/>
        <w:numPr>
          <w:ilvl w:val="1"/>
          <w:numId w:val="3"/>
        </w:numPr>
        <w:ind w:firstLine="0"/>
      </w:pPr>
      <w:r w:rsidRPr="00153A73">
        <w:t>Total Water Content</w:t>
      </w:r>
    </w:p>
    <w:p w14:paraId="081078D3" w14:textId="77777777" w:rsidR="00865998" w:rsidRPr="00153A73" w:rsidRDefault="00865998" w:rsidP="003B470C">
      <w:pPr>
        <w:pStyle w:val="ListParagraph"/>
        <w:numPr>
          <w:ilvl w:val="2"/>
          <w:numId w:val="3"/>
        </w:numPr>
        <w:ind w:firstLine="0"/>
        <w:rPr>
          <w:color w:val="FF0000"/>
        </w:rPr>
      </w:pPr>
      <w:r w:rsidRPr="00153A73">
        <w:rPr>
          <w:color w:val="FF0000"/>
        </w:rPr>
        <w:t>Short theory of operation?</w:t>
      </w:r>
    </w:p>
    <w:p w14:paraId="7AF7EB53" w14:textId="77777777" w:rsidR="00865998" w:rsidRPr="00153A73" w:rsidRDefault="00865998" w:rsidP="003B470C">
      <w:pPr>
        <w:pStyle w:val="ListParagraph"/>
        <w:numPr>
          <w:ilvl w:val="2"/>
          <w:numId w:val="3"/>
        </w:numPr>
        <w:ind w:firstLine="0"/>
      </w:pPr>
      <w:r w:rsidRPr="00153A73">
        <w:t>Variables and calculations</w:t>
      </w:r>
    </w:p>
    <w:p w14:paraId="75779809" w14:textId="77777777" w:rsidR="00865998" w:rsidRPr="00153A73" w:rsidRDefault="00865998" w:rsidP="003B470C"/>
    <w:p w14:paraId="29579A83" w14:textId="20CF4FD6" w:rsidR="00BD082F" w:rsidRPr="00153A73" w:rsidRDefault="00BD082F" w:rsidP="003B470C">
      <w:pPr>
        <w:pStyle w:val="ListParagraph"/>
        <w:numPr>
          <w:ilvl w:val="1"/>
          <w:numId w:val="3"/>
        </w:numPr>
        <w:ind w:firstLine="0"/>
      </w:pPr>
      <w:r w:rsidRPr="00153A73">
        <w:t>Error Sources</w:t>
      </w:r>
    </w:p>
    <w:p w14:paraId="4386640A" w14:textId="77777777" w:rsidR="00A15946" w:rsidRPr="00153A73" w:rsidRDefault="00A15946" w:rsidP="003B470C">
      <w:pPr>
        <w:pStyle w:val="ListParagraph"/>
        <w:numPr>
          <w:ilvl w:val="2"/>
          <w:numId w:val="3"/>
        </w:numPr>
        <w:ind w:firstLine="0"/>
      </w:pPr>
      <w:r w:rsidRPr="00153A73">
        <w:t>K airspeed dependence</w:t>
      </w:r>
    </w:p>
    <w:p w14:paraId="15B8ADB3" w14:textId="4A68FD4D" w:rsidR="00A15946" w:rsidRPr="00153A73" w:rsidRDefault="00A15946" w:rsidP="003B470C">
      <w:pPr>
        <w:pStyle w:val="ListParagraph"/>
        <w:numPr>
          <w:ilvl w:val="3"/>
          <w:numId w:val="3"/>
        </w:numPr>
        <w:ind w:firstLine="0"/>
      </w:pPr>
      <w:r w:rsidRPr="00153A73">
        <w:t>Short intro</w:t>
      </w:r>
      <w:r w:rsidR="00055438" w:rsidRPr="00153A73">
        <w:t xml:space="preserve"> (magnitude of error, etc.)</w:t>
      </w:r>
    </w:p>
    <w:p w14:paraId="68EC6C3D" w14:textId="77777777" w:rsidR="00A15946" w:rsidRPr="00153A73" w:rsidRDefault="00A15946" w:rsidP="003B470C">
      <w:pPr>
        <w:pStyle w:val="ListParagraph"/>
        <w:numPr>
          <w:ilvl w:val="3"/>
          <w:numId w:val="3"/>
        </w:numPr>
        <w:ind w:firstLine="0"/>
      </w:pPr>
      <w:r w:rsidRPr="00153A73">
        <w:t>Methods</w:t>
      </w:r>
    </w:p>
    <w:p w14:paraId="63A9249A" w14:textId="3FEFCBD3" w:rsidR="00761A3F" w:rsidRPr="00153A73" w:rsidRDefault="00761A3F" w:rsidP="003B470C">
      <w:pPr>
        <w:pStyle w:val="ListParagraph"/>
        <w:numPr>
          <w:ilvl w:val="4"/>
          <w:numId w:val="3"/>
        </w:numPr>
        <w:ind w:firstLine="0"/>
      </w:pPr>
      <w:r w:rsidRPr="00153A73">
        <w:t>Including baseline selection process</w:t>
      </w:r>
    </w:p>
    <w:p w14:paraId="5101538D" w14:textId="77777777" w:rsidR="00A15946" w:rsidRPr="00153A73" w:rsidRDefault="00A15946" w:rsidP="003B470C">
      <w:pPr>
        <w:pStyle w:val="ListParagraph"/>
        <w:numPr>
          <w:ilvl w:val="3"/>
          <w:numId w:val="3"/>
        </w:numPr>
        <w:ind w:firstLine="0"/>
      </w:pPr>
      <w:r w:rsidRPr="00153A73">
        <w:t>Examples of expected results</w:t>
      </w:r>
    </w:p>
    <w:p w14:paraId="539D21E2" w14:textId="77777777" w:rsidR="00761A3F" w:rsidRPr="00153A73" w:rsidRDefault="00761A3F" w:rsidP="003B470C">
      <w:pPr>
        <w:pStyle w:val="ListParagraph"/>
        <w:numPr>
          <w:ilvl w:val="2"/>
          <w:numId w:val="3"/>
        </w:numPr>
        <w:ind w:firstLine="0"/>
      </w:pPr>
      <w:r w:rsidRPr="00153A73">
        <w:t>K airspeed dependence</w:t>
      </w:r>
    </w:p>
    <w:p w14:paraId="4E29B218" w14:textId="77777777" w:rsidR="00761A3F" w:rsidRPr="00153A73" w:rsidRDefault="00761A3F" w:rsidP="003B470C">
      <w:pPr>
        <w:pStyle w:val="ListParagraph"/>
        <w:numPr>
          <w:ilvl w:val="3"/>
          <w:numId w:val="3"/>
        </w:numPr>
        <w:ind w:firstLine="0"/>
      </w:pPr>
      <w:r w:rsidRPr="00153A73">
        <w:t>Short intro (magnitude of error, etc.)</w:t>
      </w:r>
    </w:p>
    <w:p w14:paraId="30A21823" w14:textId="77777777" w:rsidR="00761A3F" w:rsidRPr="00153A73" w:rsidRDefault="00761A3F" w:rsidP="003B470C">
      <w:pPr>
        <w:pStyle w:val="ListParagraph"/>
        <w:numPr>
          <w:ilvl w:val="3"/>
          <w:numId w:val="3"/>
        </w:numPr>
        <w:ind w:firstLine="0"/>
      </w:pPr>
      <w:r w:rsidRPr="00153A73">
        <w:t>Methods</w:t>
      </w:r>
    </w:p>
    <w:p w14:paraId="5584D340" w14:textId="77777777" w:rsidR="00761A3F" w:rsidRPr="00153A73" w:rsidRDefault="00761A3F" w:rsidP="003B470C">
      <w:pPr>
        <w:pStyle w:val="ListParagraph"/>
        <w:numPr>
          <w:ilvl w:val="3"/>
          <w:numId w:val="3"/>
        </w:numPr>
        <w:ind w:firstLine="0"/>
      </w:pPr>
      <w:r w:rsidRPr="00153A73">
        <w:t>Examples of expected results</w:t>
      </w:r>
    </w:p>
    <w:p w14:paraId="539343CE" w14:textId="77777777" w:rsidR="00761A3F" w:rsidRPr="00153A73" w:rsidRDefault="00761A3F" w:rsidP="003B470C">
      <w:pPr>
        <w:pStyle w:val="ListParagraph"/>
        <w:ind w:left="2160"/>
      </w:pPr>
    </w:p>
    <w:p w14:paraId="7EFA21EB" w14:textId="77777777" w:rsidR="00761A3F" w:rsidRPr="00153A73" w:rsidRDefault="00761A3F" w:rsidP="003B470C">
      <w:pPr>
        <w:ind w:left="2520"/>
      </w:pPr>
    </w:p>
    <w:p w14:paraId="2ABBCFCC" w14:textId="77777777" w:rsidR="00A15946" w:rsidRPr="00153A73" w:rsidRDefault="00A15946" w:rsidP="003B470C"/>
    <w:p w14:paraId="6FA8E725" w14:textId="77777777" w:rsidR="00945249" w:rsidRPr="00153A73" w:rsidRDefault="00945249" w:rsidP="003B470C">
      <w:pPr>
        <w:pStyle w:val="ListParagraph"/>
        <w:numPr>
          <w:ilvl w:val="1"/>
          <w:numId w:val="3"/>
        </w:numPr>
        <w:ind w:firstLine="0"/>
      </w:pPr>
      <w:r w:rsidRPr="00153A73">
        <w:t>Insignificant factors</w:t>
      </w:r>
    </w:p>
    <w:p w14:paraId="642BBD9F" w14:textId="77777777" w:rsidR="00945249" w:rsidRPr="00153A73" w:rsidRDefault="00945249" w:rsidP="003B470C">
      <w:pPr>
        <w:pStyle w:val="ListParagraph"/>
        <w:numPr>
          <w:ilvl w:val="2"/>
          <w:numId w:val="3"/>
        </w:numPr>
        <w:ind w:firstLine="0"/>
      </w:pPr>
      <w:r w:rsidRPr="00153A73">
        <w:t>Temperature Dependence</w:t>
      </w:r>
    </w:p>
    <w:p w14:paraId="35F56CBC" w14:textId="485DFE89" w:rsidR="00945249" w:rsidRPr="00153A73" w:rsidRDefault="00945249" w:rsidP="003B470C">
      <w:pPr>
        <w:pStyle w:val="ListParagraph"/>
        <w:numPr>
          <w:ilvl w:val="2"/>
          <w:numId w:val="3"/>
        </w:numPr>
        <w:ind w:firstLine="0"/>
      </w:pPr>
      <w:r w:rsidRPr="00153A73">
        <w:t xml:space="preserve"> </w:t>
      </w:r>
      <w:r w:rsidR="005B0281" w:rsidRPr="00153A73">
        <w:rPr>
          <w:color w:val="FF0000"/>
        </w:rPr>
        <w:t>Aircraft heading?</w:t>
      </w:r>
    </w:p>
    <w:p w14:paraId="3F26A768" w14:textId="25054FB8" w:rsidR="008C5EEB" w:rsidRPr="00153A73" w:rsidRDefault="008C5EEB" w:rsidP="003B470C">
      <w:pPr>
        <w:pStyle w:val="ListParagraph"/>
        <w:numPr>
          <w:ilvl w:val="2"/>
          <w:numId w:val="3"/>
        </w:numPr>
        <w:ind w:firstLine="0"/>
      </w:pPr>
      <w:r w:rsidRPr="00153A73">
        <w:rPr>
          <w:color w:val="FF0000"/>
        </w:rPr>
        <w:t>Aias vs Bias?</w:t>
      </w:r>
    </w:p>
    <w:p w14:paraId="680A6371" w14:textId="23A82B60" w:rsidR="005955A2" w:rsidRPr="00153A73" w:rsidRDefault="005955A2" w:rsidP="003B470C">
      <w:pPr>
        <w:pStyle w:val="ListParagraph"/>
        <w:numPr>
          <w:ilvl w:val="2"/>
          <w:numId w:val="3"/>
        </w:numPr>
        <w:ind w:firstLine="0"/>
      </w:pPr>
      <w:r w:rsidRPr="00153A73">
        <w:rPr>
          <w:color w:val="FF0000"/>
        </w:rPr>
        <w:t>Collection efficiency?</w:t>
      </w:r>
    </w:p>
    <w:p w14:paraId="7F9CD865" w14:textId="77777777" w:rsidR="008C5EEB" w:rsidRPr="00153A73" w:rsidRDefault="008C5EEB" w:rsidP="003B470C">
      <w:pPr>
        <w:pStyle w:val="ListParagraph"/>
        <w:ind w:left="2160"/>
      </w:pPr>
    </w:p>
    <w:p w14:paraId="60D327B6" w14:textId="77777777" w:rsidR="00D94863" w:rsidRPr="00153A73" w:rsidRDefault="00D94863" w:rsidP="003B470C">
      <w:pPr>
        <w:pStyle w:val="ListParagraph"/>
        <w:ind w:left="2160"/>
      </w:pPr>
    </w:p>
    <w:p w14:paraId="7154FAC4" w14:textId="77777777" w:rsidR="00D94863" w:rsidRPr="00153A73" w:rsidRDefault="00D94863" w:rsidP="003B470C">
      <w:r w:rsidRPr="00153A73">
        <w:t>2/27/16</w:t>
      </w:r>
    </w:p>
    <w:p w14:paraId="642528C9" w14:textId="77777777" w:rsidR="00D94863" w:rsidRPr="00153A73" w:rsidRDefault="00D94863" w:rsidP="003B470C"/>
    <w:p w14:paraId="009AA354" w14:textId="77777777" w:rsidR="00D94863" w:rsidRPr="00153A73" w:rsidRDefault="00D94863" w:rsidP="003B470C">
      <w:pPr>
        <w:pStyle w:val="ListParagraph"/>
        <w:numPr>
          <w:ilvl w:val="0"/>
          <w:numId w:val="3"/>
        </w:numPr>
        <w:ind w:left="0" w:firstLine="0"/>
        <w:rPr>
          <w:b/>
        </w:rPr>
      </w:pPr>
      <w:r w:rsidRPr="00153A73">
        <w:rPr>
          <w:b/>
        </w:rPr>
        <w:t>Working on draft 2 of write-up</w:t>
      </w:r>
    </w:p>
    <w:p w14:paraId="1FA7542D" w14:textId="77777777" w:rsidR="00D94863" w:rsidRPr="00153A73" w:rsidRDefault="00D94863" w:rsidP="003B470C">
      <w:pPr>
        <w:pStyle w:val="ListParagraph"/>
        <w:ind w:left="1440"/>
      </w:pPr>
    </w:p>
    <w:p w14:paraId="313F4615" w14:textId="5A82EAFA" w:rsidR="008C5EEB" w:rsidRPr="00153A73" w:rsidRDefault="00D94863" w:rsidP="003B470C">
      <w:pPr>
        <w:pStyle w:val="ListParagraph"/>
        <w:numPr>
          <w:ilvl w:val="0"/>
          <w:numId w:val="3"/>
        </w:numPr>
        <w:ind w:left="0" w:firstLine="0"/>
      </w:pPr>
      <w:r w:rsidRPr="00153A73">
        <w:t xml:space="preserve">Fixed kliqpresimprove.pro, now </w:t>
      </w:r>
      <w:r w:rsidR="00FB6B31" w:rsidRPr="00153A73">
        <w:t>Calcs/plots all flights mean clearair lwc error/stddev for each kLiq regression value</w:t>
      </w:r>
    </w:p>
    <w:p w14:paraId="3AFF155D" w14:textId="77777777" w:rsidR="00171F74" w:rsidRPr="00153A73" w:rsidRDefault="00171F74" w:rsidP="003B470C"/>
    <w:p w14:paraId="693896D3" w14:textId="77777777" w:rsidR="00171F74" w:rsidRPr="00153A73" w:rsidRDefault="00171F74" w:rsidP="003B470C"/>
    <w:p w14:paraId="0F69CC48" w14:textId="77777777" w:rsidR="00171F74" w:rsidRPr="00153A73" w:rsidRDefault="00171F74" w:rsidP="003B470C"/>
    <w:p w14:paraId="5733C12E" w14:textId="212C2084" w:rsidR="00171F74" w:rsidRPr="00153A73" w:rsidRDefault="00171F74" w:rsidP="003B470C">
      <w:r w:rsidRPr="00153A73">
        <w:t>3/06/16</w:t>
      </w:r>
    </w:p>
    <w:p w14:paraId="7786E7AF" w14:textId="77777777" w:rsidR="00171F74" w:rsidRPr="00153A73" w:rsidRDefault="00171F74" w:rsidP="003B470C"/>
    <w:p w14:paraId="0D732CF2" w14:textId="314258B2" w:rsidR="00171F74" w:rsidRPr="00153A73" w:rsidRDefault="00171F74" w:rsidP="003B470C">
      <w:pPr>
        <w:pStyle w:val="ListParagraph"/>
        <w:numPr>
          <w:ilvl w:val="0"/>
          <w:numId w:val="3"/>
        </w:numPr>
        <w:ind w:left="0" w:firstLine="0"/>
        <w:rPr>
          <w:b/>
        </w:rPr>
      </w:pPr>
      <w:r w:rsidRPr="00153A73">
        <w:rPr>
          <w:b/>
        </w:rPr>
        <w:t>Working on draft 2 of write-up</w:t>
      </w:r>
      <w:r w:rsidR="008F74CA" w:rsidRPr="00153A73">
        <w:rPr>
          <w:b/>
        </w:rPr>
        <w:t xml:space="preserve"> and implementing a clear air selection process based upon sensor current or power consumption instead of actual LWC values.</w:t>
      </w:r>
    </w:p>
    <w:p w14:paraId="169009DF" w14:textId="77777777" w:rsidR="00171F74" w:rsidRPr="00153A73" w:rsidRDefault="00171F74" w:rsidP="003B470C">
      <w:pPr>
        <w:pStyle w:val="ListParagraph"/>
        <w:ind w:left="1440"/>
      </w:pPr>
    </w:p>
    <w:p w14:paraId="2ED76E34" w14:textId="7AC44FE5" w:rsidR="00171F74" w:rsidRPr="00153A73" w:rsidRDefault="00CC7448" w:rsidP="003B470C">
      <w:pPr>
        <w:pStyle w:val="ListParagraph"/>
        <w:numPr>
          <w:ilvl w:val="0"/>
          <w:numId w:val="3"/>
        </w:numPr>
        <w:ind w:left="0" w:firstLine="0"/>
      </w:pPr>
      <w:r w:rsidRPr="00153A73">
        <w:t>Added clearairselecttest.pro for investigation of improved clear air selection process.</w:t>
      </w:r>
    </w:p>
    <w:p w14:paraId="34E0EF02" w14:textId="77777777" w:rsidR="000B1734" w:rsidRPr="00153A73" w:rsidRDefault="000B1734" w:rsidP="003B470C"/>
    <w:p w14:paraId="6288CB02" w14:textId="5A9B42A7" w:rsidR="000B1734" w:rsidRPr="00153A73" w:rsidRDefault="00081392" w:rsidP="003B470C">
      <w:pPr>
        <w:pStyle w:val="ListParagraph"/>
        <w:numPr>
          <w:ilvl w:val="0"/>
          <w:numId w:val="3"/>
        </w:numPr>
      </w:pPr>
      <w:r w:rsidRPr="00153A73">
        <w:lastRenderedPageBreak/>
        <w:t xml:space="preserve">Old clearair point detection = </w:t>
      </w:r>
      <w:r w:rsidR="004F797E" w:rsidRPr="00153A73">
        <w:t>90132 points for all flights</w:t>
      </w:r>
      <w:r w:rsidR="008C1667" w:rsidRPr="00153A73">
        <w:t>, mean(lwcnev1</w:t>
      </w:r>
      <w:r w:rsidR="00ED19E0" w:rsidRPr="00153A73">
        <w:t>[clearair]</w:t>
      </w:r>
      <w:r w:rsidR="008C1667" w:rsidRPr="00153A73">
        <w:t>) = 0.0017262927</w:t>
      </w:r>
      <w:r w:rsidR="00585EC1" w:rsidRPr="00153A73">
        <w:t xml:space="preserve"> g m</w:t>
      </w:r>
      <w:r w:rsidR="00585EC1" w:rsidRPr="00153A73">
        <w:rPr>
          <w:vertAlign w:val="superscript"/>
        </w:rPr>
        <w:t>3</w:t>
      </w:r>
      <w:r w:rsidR="00ED19E0" w:rsidRPr="00153A73">
        <w:t xml:space="preserve">, stddev(lwcnev1[clearair]) = </w:t>
      </w:r>
      <w:r w:rsidR="00ED19E0" w:rsidRPr="00153A73">
        <w:rPr>
          <w:rFonts w:cs="Monaco"/>
          <w:color w:val="000000"/>
        </w:rPr>
        <w:t>0.0047626519</w:t>
      </w:r>
    </w:p>
    <w:p w14:paraId="5D9A7DF8" w14:textId="1F7CE8DC" w:rsidR="000836AE" w:rsidRPr="00153A73" w:rsidRDefault="00413D74" w:rsidP="003B470C">
      <w:pPr>
        <w:pStyle w:val="ListParagraph"/>
        <w:numPr>
          <w:ilvl w:val="0"/>
          <w:numId w:val="3"/>
        </w:numPr>
      </w:pPr>
      <w:r w:rsidRPr="00153A73">
        <w:t>New</w:t>
      </w:r>
      <w:r w:rsidR="000836AE" w:rsidRPr="00153A73">
        <w:t xml:space="preserve"> clearair point detection = </w:t>
      </w:r>
      <w:r w:rsidR="000836AE" w:rsidRPr="00153A73">
        <w:rPr>
          <w:rFonts w:cs=".SF NS Text"/>
        </w:rPr>
        <w:t>77244</w:t>
      </w:r>
      <w:r w:rsidRPr="00153A73">
        <w:rPr>
          <w:rFonts w:cs=".SF NS Text"/>
        </w:rPr>
        <w:t xml:space="preserve"> </w:t>
      </w:r>
      <w:r w:rsidR="000836AE" w:rsidRPr="00153A73">
        <w:t>points for all flights, mean(lwcnev1[clearair]) = 0.00065176800 g m</w:t>
      </w:r>
      <w:r w:rsidR="000836AE" w:rsidRPr="00153A73">
        <w:rPr>
          <w:vertAlign w:val="superscript"/>
        </w:rPr>
        <w:t>3</w:t>
      </w:r>
      <w:r w:rsidR="000836AE" w:rsidRPr="00153A73">
        <w:t xml:space="preserve">, stddev(lwcnev1[clearair]) = </w:t>
      </w:r>
      <w:r w:rsidR="000836AE" w:rsidRPr="00153A73">
        <w:rPr>
          <w:rFonts w:cs="Monaco"/>
          <w:color w:val="000000"/>
        </w:rPr>
        <w:t>0.0018929613</w:t>
      </w:r>
    </w:p>
    <w:p w14:paraId="304A3F13" w14:textId="77777777" w:rsidR="00C13991" w:rsidRPr="00153A73" w:rsidRDefault="00C13991" w:rsidP="003B470C">
      <w:pPr>
        <w:pStyle w:val="ListParagraph"/>
        <w:numPr>
          <w:ilvl w:val="1"/>
          <w:numId w:val="3"/>
        </w:numPr>
        <w:ind w:firstLine="0"/>
      </w:pPr>
    </w:p>
    <w:p w14:paraId="68CE8E3E" w14:textId="509A6E1C" w:rsidR="00171F74" w:rsidRPr="00153A73" w:rsidRDefault="00B24F46" w:rsidP="003B470C">
      <w:pPr>
        <w:pStyle w:val="ListParagraph"/>
        <w:numPr>
          <w:ilvl w:val="0"/>
          <w:numId w:val="3"/>
        </w:numPr>
      </w:pPr>
      <w:r w:rsidRPr="00153A73">
        <w:t>400</w:t>
      </w:r>
      <w:r w:rsidR="001E426B" w:rsidRPr="00153A73">
        <w:t xml:space="preserve"> indicated k = -0.0055691628 g/m</w:t>
      </w:r>
      <w:r w:rsidR="001E426B" w:rsidRPr="00153A73">
        <w:rPr>
          <w:vertAlign w:val="superscript"/>
        </w:rPr>
        <w:t xml:space="preserve">3 </w:t>
      </w:r>
      <w:r w:rsidR="009914F8" w:rsidRPr="00153A73">
        <w:t>10 m s</w:t>
      </w:r>
      <w:r w:rsidR="009914F8" w:rsidRPr="00153A73">
        <w:rPr>
          <w:vertAlign w:val="superscript"/>
        </w:rPr>
        <w:t xml:space="preserve">-1 </w:t>
      </w:r>
      <w:r w:rsidR="009914F8" w:rsidRPr="00153A73">
        <w:t>ind airspeed</w:t>
      </w:r>
    </w:p>
    <w:p w14:paraId="29E2E71E" w14:textId="13CACFE1" w:rsidR="00135729" w:rsidRPr="00153A73" w:rsidRDefault="00135729" w:rsidP="003B470C">
      <w:pPr>
        <w:pStyle w:val="ListParagraph"/>
        <w:numPr>
          <w:ilvl w:val="0"/>
          <w:numId w:val="3"/>
        </w:numPr>
      </w:pPr>
      <w:r w:rsidRPr="00153A73">
        <w:t>600 indicated k = 0.0059646266 g/m</w:t>
      </w:r>
      <w:r w:rsidRPr="00153A73">
        <w:rPr>
          <w:vertAlign w:val="superscript"/>
        </w:rPr>
        <w:t xml:space="preserve">3 </w:t>
      </w:r>
      <w:r w:rsidRPr="00153A73">
        <w:t>10 m s</w:t>
      </w:r>
      <w:r w:rsidRPr="00153A73">
        <w:rPr>
          <w:vertAlign w:val="superscript"/>
        </w:rPr>
        <w:t xml:space="preserve">-1 </w:t>
      </w:r>
      <w:r w:rsidRPr="00153A73">
        <w:t>ind airspeed</w:t>
      </w:r>
    </w:p>
    <w:p w14:paraId="2E41B5A9" w14:textId="77777777" w:rsidR="00135729" w:rsidRPr="00153A73" w:rsidRDefault="00135729" w:rsidP="003B470C">
      <w:pPr>
        <w:pStyle w:val="ListParagraph"/>
      </w:pPr>
    </w:p>
    <w:p w14:paraId="4B554EF3" w14:textId="77777777" w:rsidR="00302D49" w:rsidRPr="00153A73" w:rsidRDefault="00302D49" w:rsidP="003B470C">
      <w:pPr>
        <w:pStyle w:val="ListParagraph"/>
      </w:pPr>
    </w:p>
    <w:p w14:paraId="22C292B3" w14:textId="398EC141" w:rsidR="00302D49" w:rsidRPr="00153A73" w:rsidRDefault="00302D49" w:rsidP="003B470C">
      <w:pPr>
        <w:pStyle w:val="ListParagraph"/>
        <w:rPr>
          <w:b/>
        </w:rPr>
      </w:pPr>
      <w:r w:rsidRPr="00153A73">
        <w:rPr>
          <w:b/>
        </w:rPr>
        <w:t>03/11/16</w:t>
      </w:r>
    </w:p>
    <w:p w14:paraId="1D82AF60" w14:textId="1766347B" w:rsidR="00302D49" w:rsidRPr="00153A73" w:rsidRDefault="00302D49" w:rsidP="003B470C">
      <w:pPr>
        <w:pStyle w:val="ListParagraph"/>
        <w:numPr>
          <w:ilvl w:val="0"/>
          <w:numId w:val="4"/>
        </w:numPr>
        <w:ind w:left="360"/>
      </w:pPr>
      <w:r w:rsidRPr="00153A73">
        <w:t>Wondering why march calibration flight showed stacked/linear k curves</w:t>
      </w:r>
    </w:p>
    <w:p w14:paraId="1F5317B6" w14:textId="1C8145E3" w:rsidR="00B30096" w:rsidRPr="00153A73" w:rsidRDefault="00B30096" w:rsidP="003B470C">
      <w:pPr>
        <w:pStyle w:val="ListParagraph"/>
        <w:numPr>
          <w:ilvl w:val="1"/>
          <w:numId w:val="4"/>
        </w:numPr>
        <w:ind w:left="1080"/>
      </w:pPr>
      <w:r w:rsidRPr="00153A73">
        <w:t>I think There’s still some non-linearity at lower p</w:t>
      </w:r>
    </w:p>
    <w:p w14:paraId="14DA79D9" w14:textId="4552E741" w:rsidR="00B30096" w:rsidRPr="00153A73" w:rsidRDefault="00B30096" w:rsidP="003B470C">
      <w:pPr>
        <w:pStyle w:val="ListParagraph"/>
        <w:numPr>
          <w:ilvl w:val="1"/>
          <w:numId w:val="4"/>
        </w:numPr>
        <w:ind w:left="1080"/>
      </w:pPr>
      <w:r w:rsidRPr="00153A73">
        <w:t xml:space="preserve">Groups are stacked because legs were flow at constant Indicated AS vs. constant </w:t>
      </w:r>
      <w:r w:rsidR="00FF425A" w:rsidRPr="00153A73">
        <w:t>True AS.</w:t>
      </w:r>
    </w:p>
    <w:p w14:paraId="22D498CA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----------------------------------------</w:t>
      </w:r>
    </w:p>
    <w:p w14:paraId="50F63102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larcal900</w:t>
      </w:r>
    </w:p>
    <w:p w14:paraId="0FC2F957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TRUE AS-      95.2357</w:t>
      </w:r>
    </w:p>
    <w:p w14:paraId="45E42964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IND AS-      82.5023</w:t>
      </w:r>
    </w:p>
    <w:p w14:paraId="5D14B04D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</w:p>
    <w:p w14:paraId="7DBC650B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----------------------------------------</w:t>
      </w:r>
    </w:p>
    <w:p w14:paraId="3F7D467D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larcal600</w:t>
      </w:r>
    </w:p>
    <w:p w14:paraId="44060E0A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TRUE AS-      109.355</w:t>
      </w:r>
    </w:p>
    <w:p w14:paraId="37556D4D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IND AS-      83.7625</w:t>
      </w:r>
    </w:p>
    <w:p w14:paraId="634EEA61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</w:p>
    <w:p w14:paraId="6582690C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----------------------------------------</w:t>
      </w:r>
    </w:p>
    <w:p w14:paraId="5704DB15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larcal400</w:t>
      </w:r>
    </w:p>
    <w:p w14:paraId="705599C8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TRUE AS-      116.600</w:t>
      </w:r>
    </w:p>
    <w:p w14:paraId="7D7A62B9" w14:textId="1EF96FBD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IND AS-      82.7093</w:t>
      </w:r>
    </w:p>
    <w:p w14:paraId="5989D692" w14:textId="134581CB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–</w:t>
      </w:r>
    </w:p>
    <w:p w14:paraId="20E1D73D" w14:textId="10D0047A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–</w:t>
      </w:r>
    </w:p>
    <w:p w14:paraId="719489AE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----------------------------------------</w:t>
      </w:r>
    </w:p>
    <w:p w14:paraId="6A72BE56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copecal900</w:t>
      </w:r>
    </w:p>
    <w:p w14:paraId="4EFCD942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TRUE AS-      86.1850</w:t>
      </w:r>
    </w:p>
    <w:p w14:paraId="5527A805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IND AS-      81.7976</w:t>
      </w:r>
    </w:p>
    <w:p w14:paraId="6D65A8FF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</w:p>
    <w:p w14:paraId="70112F07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----------------------------------------</w:t>
      </w:r>
    </w:p>
    <w:p w14:paraId="5E460B10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copecal600</w:t>
      </w:r>
    </w:p>
    <w:p w14:paraId="402357D4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TRUE AS-      96.4629</w:t>
      </w:r>
    </w:p>
    <w:p w14:paraId="26ED32E3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IND AS-      78.1973</w:t>
      </w:r>
    </w:p>
    <w:p w14:paraId="74C60441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</w:p>
    <w:p w14:paraId="6B9E30FD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----------------------------------------</w:t>
      </w:r>
    </w:p>
    <w:p w14:paraId="2ECA5206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copecal400</w:t>
      </w:r>
    </w:p>
    <w:p w14:paraId="22B96A40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TRUE AS-      105.858</w:t>
      </w:r>
    </w:p>
    <w:p w14:paraId="3E2DEA53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IND AS-      73.2528</w:t>
      </w:r>
    </w:p>
    <w:p w14:paraId="02833A2A" w14:textId="77777777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</w:p>
    <w:p w14:paraId="6C91097B" w14:textId="7F5AFFB9" w:rsidR="006324D0" w:rsidRPr="00153A73" w:rsidRDefault="006324D0" w:rsidP="003B470C">
      <w:pPr>
        <w:pStyle w:val="ListParagraph"/>
        <w:numPr>
          <w:ilvl w:val="1"/>
          <w:numId w:val="4"/>
        </w:numPr>
        <w:ind w:left="1080"/>
      </w:pPr>
      <w:r w:rsidRPr="00153A73">
        <w:t>----------------------------------------</w:t>
      </w:r>
    </w:p>
    <w:p w14:paraId="72A6C874" w14:textId="77777777" w:rsidR="0043130C" w:rsidRPr="00153A73" w:rsidRDefault="0043130C" w:rsidP="003B470C">
      <w:pPr>
        <w:pStyle w:val="ListParagraph"/>
        <w:ind w:left="1080"/>
      </w:pPr>
    </w:p>
    <w:p w14:paraId="7D768C2A" w14:textId="38D765EC" w:rsidR="006324D0" w:rsidRPr="00153A73" w:rsidRDefault="006324D0" w:rsidP="003B470C">
      <w:pPr>
        <w:pStyle w:val="ListParagraph"/>
        <w:numPr>
          <w:ilvl w:val="0"/>
          <w:numId w:val="4"/>
        </w:numPr>
        <w:ind w:left="360"/>
      </w:pPr>
      <w:r w:rsidRPr="00153A73">
        <w:t>Both were flow against indicated airspeed but March 2016 calibration flight has less as drift</w:t>
      </w:r>
    </w:p>
    <w:p w14:paraId="71AE88BE" w14:textId="77777777" w:rsidR="003623A1" w:rsidRPr="00153A73" w:rsidRDefault="003623A1" w:rsidP="003B470C"/>
    <w:p w14:paraId="6BFA43B6" w14:textId="77777777" w:rsidR="00C565C1" w:rsidRPr="00153A73" w:rsidRDefault="003623A1" w:rsidP="003B470C">
      <w:pPr>
        <w:pStyle w:val="ListParagraph"/>
        <w:numPr>
          <w:ilvl w:val="0"/>
          <w:numId w:val="4"/>
        </w:numPr>
        <w:ind w:left="360"/>
      </w:pPr>
      <w:r w:rsidRPr="00153A73">
        <w:t>Investigating if miscellaneous factors (such as temperature, orientation, pitot tube location) introduce error.</w:t>
      </w:r>
    </w:p>
    <w:p w14:paraId="78C6DF1F" w14:textId="77777777" w:rsidR="00C565C1" w:rsidRPr="00153A73" w:rsidRDefault="00C565C1" w:rsidP="003B470C"/>
    <w:p w14:paraId="4CD1F0F4" w14:textId="132C653A" w:rsidR="003623A1" w:rsidRPr="00153A73" w:rsidRDefault="0040491A" w:rsidP="003B470C">
      <w:pPr>
        <w:pStyle w:val="ListParagraph"/>
        <w:numPr>
          <w:ilvl w:val="1"/>
          <w:numId w:val="4"/>
        </w:numPr>
        <w:ind w:left="1080"/>
      </w:pPr>
      <w:r w:rsidRPr="00153A73">
        <w:t xml:space="preserve">Yaw - </w:t>
      </w:r>
      <w:r w:rsidR="00A853DB" w:rsidRPr="00153A73">
        <w:t>0.0095644081 g/m3 error across -.1 to .1 degree yaw</w:t>
      </w:r>
    </w:p>
    <w:p w14:paraId="577199F7" w14:textId="6D870283" w:rsidR="00043FF5" w:rsidRPr="00153A73" w:rsidRDefault="00043FF5" w:rsidP="003B470C">
      <w:pPr>
        <w:pStyle w:val="ListParagraph"/>
        <w:numPr>
          <w:ilvl w:val="1"/>
          <w:numId w:val="4"/>
        </w:numPr>
        <w:ind w:left="1080"/>
      </w:pPr>
      <w:r w:rsidRPr="00153A73">
        <w:t>Pitch - 0.0017985996 g/m3 error across -5 to 13 degree pitch</w:t>
      </w:r>
    </w:p>
    <w:p w14:paraId="38FE012C" w14:textId="7748FF62" w:rsidR="00A22305" w:rsidRPr="00153A73" w:rsidRDefault="00A22305" w:rsidP="003B470C">
      <w:pPr>
        <w:pStyle w:val="ListParagraph"/>
        <w:numPr>
          <w:ilvl w:val="1"/>
          <w:numId w:val="4"/>
        </w:numPr>
        <w:ind w:left="1080"/>
      </w:pPr>
      <w:r w:rsidRPr="00153A73">
        <w:t>Vertical speed</w:t>
      </w:r>
      <w:r w:rsidR="00924AB3" w:rsidRPr="00153A73">
        <w:t xml:space="preserve"> -</w:t>
      </w:r>
      <w:r w:rsidRPr="00153A73">
        <w:t xml:space="preserve"> 0.016571695 error across -10 to 10 m/s</w:t>
      </w:r>
    </w:p>
    <w:p w14:paraId="0A4444C9" w14:textId="514F7CB1" w:rsidR="00924AB3" w:rsidRPr="00153A73" w:rsidRDefault="00924AB3" w:rsidP="003B470C">
      <w:pPr>
        <w:pStyle w:val="ListParagraph"/>
        <w:numPr>
          <w:ilvl w:val="1"/>
          <w:numId w:val="4"/>
        </w:numPr>
        <w:ind w:left="1080"/>
      </w:pPr>
      <w:r w:rsidRPr="00153A73">
        <w:t>Sideslide angle - 0.0029563298 error across -.08 to degree</w:t>
      </w:r>
      <w:r w:rsidR="005A54AE" w:rsidRPr="00153A73">
        <w:t xml:space="preserve"> .05</w:t>
      </w:r>
    </w:p>
    <w:p w14:paraId="22034995" w14:textId="3BE39CD0" w:rsidR="003609D7" w:rsidRPr="00153A73" w:rsidRDefault="003609D7" w:rsidP="003B470C">
      <w:pPr>
        <w:pStyle w:val="ListParagraph"/>
        <w:numPr>
          <w:ilvl w:val="2"/>
          <w:numId w:val="4"/>
        </w:numPr>
        <w:ind w:left="1800"/>
      </w:pPr>
      <w:r w:rsidRPr="00153A73">
        <w:t xml:space="preserve">Accelerate </w:t>
      </w:r>
      <w:r w:rsidRPr="00153A73">
        <w:rPr>
          <w:i/>
        </w:rPr>
        <w:t>may</w:t>
      </w:r>
      <w:r w:rsidRPr="00153A73">
        <w:t xml:space="preserve"> have an impact. Look at that more using kliqpresimporve.</w:t>
      </w:r>
    </w:p>
    <w:p w14:paraId="7805824D" w14:textId="77777777" w:rsidR="00D0585B" w:rsidRPr="00153A73" w:rsidRDefault="00D0585B" w:rsidP="003B470C">
      <w:pPr>
        <w:pStyle w:val="ListParagraph"/>
        <w:ind w:left="360"/>
      </w:pPr>
    </w:p>
    <w:p w14:paraId="4802B7F7" w14:textId="2B585D71" w:rsidR="00D0585B" w:rsidRPr="00153A73" w:rsidRDefault="00D0585B" w:rsidP="00153A73">
      <w:pPr>
        <w:pStyle w:val="ListParagraph"/>
        <w:ind w:left="360"/>
        <w:rPr>
          <w:b/>
        </w:rPr>
      </w:pPr>
      <w:r w:rsidRPr="00153A73">
        <w:rPr>
          <w:b/>
        </w:rPr>
        <w:t>3/13/16</w:t>
      </w:r>
    </w:p>
    <w:p w14:paraId="0664C467" w14:textId="1F3795D0" w:rsidR="00D0585B" w:rsidRPr="00153A73" w:rsidRDefault="00F05221" w:rsidP="003B470C">
      <w:pPr>
        <w:pStyle w:val="ListParagraph"/>
        <w:numPr>
          <w:ilvl w:val="1"/>
          <w:numId w:val="4"/>
        </w:numPr>
        <w:ind w:left="1080"/>
      </w:pPr>
      <w:r w:rsidRPr="00153A73">
        <w:t>Typical pressure related error 0.0021108027 g m-3/20 mb</w:t>
      </w:r>
    </w:p>
    <w:p w14:paraId="37DBBB1D" w14:textId="6CE0731C" w:rsidR="00A83D55" w:rsidRPr="00153A73" w:rsidRDefault="00A83D55" w:rsidP="003B470C">
      <w:pPr>
        <w:pStyle w:val="ListParagraph"/>
        <w:numPr>
          <w:ilvl w:val="1"/>
          <w:numId w:val="4"/>
        </w:numPr>
        <w:ind w:left="1080"/>
      </w:pPr>
      <w:r w:rsidRPr="00153A73">
        <w:t>Typical pressure related error after correction 9.4153143e-05 g m-3/20 mb</w:t>
      </w:r>
    </w:p>
    <w:p w14:paraId="7046112F" w14:textId="77777777" w:rsidR="00230B83" w:rsidRPr="00153A73" w:rsidRDefault="00230B83" w:rsidP="003B470C">
      <w:pPr>
        <w:pStyle w:val="ListParagraph"/>
        <w:ind w:left="360"/>
      </w:pPr>
    </w:p>
    <w:p w14:paraId="4B0E3820" w14:textId="77777777" w:rsidR="00230B83" w:rsidRPr="00153A73" w:rsidRDefault="00230B83" w:rsidP="003B470C">
      <w:pPr>
        <w:pStyle w:val="ListParagraph"/>
        <w:ind w:left="360"/>
      </w:pPr>
    </w:p>
    <w:p w14:paraId="7B8C0DCC" w14:textId="77777777" w:rsidR="00230B83" w:rsidRPr="00153A73" w:rsidRDefault="00230B83" w:rsidP="003B470C">
      <w:pPr>
        <w:pStyle w:val="ListParagraph"/>
        <w:ind w:left="360"/>
      </w:pPr>
    </w:p>
    <w:p w14:paraId="5940D57A" w14:textId="4CEE1A8A" w:rsidR="00230B83" w:rsidRPr="00153A73" w:rsidRDefault="00230B83" w:rsidP="00153A73">
      <w:pPr>
        <w:pStyle w:val="ListParagraph"/>
        <w:ind w:left="360"/>
        <w:rPr>
          <w:b/>
        </w:rPr>
      </w:pPr>
      <w:r w:rsidRPr="00153A73">
        <w:rPr>
          <w:b/>
        </w:rPr>
        <w:t>3/16/16</w:t>
      </w:r>
    </w:p>
    <w:p w14:paraId="657CF267" w14:textId="056C4432" w:rsidR="00230B83" w:rsidRPr="00153A73" w:rsidRDefault="00230B83" w:rsidP="003B470C">
      <w:pPr>
        <w:pStyle w:val="ListParagraph"/>
        <w:numPr>
          <w:ilvl w:val="1"/>
          <w:numId w:val="4"/>
        </w:numPr>
        <w:ind w:left="1080"/>
      </w:pPr>
      <w:r w:rsidRPr="00153A73">
        <w:t>Left off on histogram2.pro. Use that to make a histogram of baseline bins.</w:t>
      </w:r>
    </w:p>
    <w:p w14:paraId="3F83A910" w14:textId="77777777" w:rsidR="006902DB" w:rsidRPr="00153A73" w:rsidRDefault="006902DB" w:rsidP="003B470C">
      <w:pPr>
        <w:pStyle w:val="ListParagraph"/>
        <w:ind w:left="360"/>
      </w:pPr>
    </w:p>
    <w:p w14:paraId="38F9B0A4" w14:textId="77777777" w:rsidR="006902DB" w:rsidRPr="00153A73" w:rsidRDefault="006902DB" w:rsidP="003B470C">
      <w:pPr>
        <w:pStyle w:val="ListParagraph"/>
        <w:ind w:left="360"/>
      </w:pPr>
    </w:p>
    <w:p w14:paraId="32A98201" w14:textId="05C3B1AB" w:rsidR="006902DB" w:rsidRPr="00153A73" w:rsidRDefault="006902DB" w:rsidP="00153A73">
      <w:pPr>
        <w:pStyle w:val="ListParagraph"/>
        <w:ind w:left="360"/>
        <w:rPr>
          <w:b/>
        </w:rPr>
      </w:pPr>
      <w:r w:rsidRPr="00153A73">
        <w:rPr>
          <w:b/>
        </w:rPr>
        <w:t>3/19/16</w:t>
      </w:r>
    </w:p>
    <w:p w14:paraId="4FBFE69D" w14:textId="77777777" w:rsidR="006902DB" w:rsidRPr="00153A73" w:rsidRDefault="006902DB" w:rsidP="006902DB">
      <w:pPr>
        <w:pStyle w:val="ListParagraph"/>
        <w:ind w:left="1440"/>
      </w:pPr>
    </w:p>
    <w:p w14:paraId="52A38356" w14:textId="77777777" w:rsidR="006902DB" w:rsidRPr="00153A73" w:rsidRDefault="006902DB" w:rsidP="006902DB">
      <w:pPr>
        <w:pStyle w:val="ListParagraph"/>
      </w:pPr>
    </w:p>
    <w:p w14:paraId="229ABA71" w14:textId="24EF37FA" w:rsidR="006902DB" w:rsidRPr="00153A73" w:rsidRDefault="006902DB" w:rsidP="003B470C">
      <w:pPr>
        <w:pStyle w:val="ListParagraph"/>
        <w:numPr>
          <w:ilvl w:val="1"/>
          <w:numId w:val="4"/>
        </w:numPr>
        <w:ind w:left="360"/>
      </w:pPr>
      <w:r w:rsidRPr="00153A73">
        <w:t>For COPE</w:t>
      </w:r>
    </w:p>
    <w:p w14:paraId="0AC50EFC" w14:textId="77777777" w:rsidR="00604863" w:rsidRPr="00153A73" w:rsidRDefault="00604863" w:rsidP="003B470C">
      <w:pPr>
        <w:pStyle w:val="ListParagraph"/>
        <w:ind w:left="360"/>
      </w:pPr>
    </w:p>
    <w:p w14:paraId="2477F379" w14:textId="28C438D5" w:rsidR="00604863" w:rsidRPr="00153A73" w:rsidRDefault="00604863" w:rsidP="003B470C">
      <w:pPr>
        <w:pStyle w:val="ListParagraph"/>
        <w:numPr>
          <w:ilvl w:val="1"/>
          <w:numId w:val="4"/>
        </w:numPr>
        <w:ind w:left="360"/>
      </w:pPr>
      <w:r w:rsidRPr="00153A73">
        <w:t>Baseline selection</w:t>
      </w:r>
    </w:p>
    <w:p w14:paraId="14659873" w14:textId="1C40868A" w:rsidR="006902DB" w:rsidRPr="00153A73" w:rsidRDefault="006902DB" w:rsidP="003B470C">
      <w:pPr>
        <w:pStyle w:val="ListParagraph"/>
        <w:numPr>
          <w:ilvl w:val="1"/>
          <w:numId w:val="4"/>
        </w:numPr>
        <w:ind w:left="360"/>
      </w:pPr>
      <w:r w:rsidRPr="00153A73">
        <w:t>Used Alexei’s values to confirm accuracy</w:t>
      </w:r>
    </w:p>
    <w:p w14:paraId="375EBD85" w14:textId="4D09C045" w:rsidR="00230194" w:rsidRPr="00153A73" w:rsidRDefault="00230194" w:rsidP="003B470C">
      <w:pPr>
        <w:pStyle w:val="ListParagraph"/>
        <w:numPr>
          <w:ilvl w:val="2"/>
          <w:numId w:val="4"/>
        </w:numPr>
        <w:ind w:left="1080"/>
      </w:pPr>
      <w:r w:rsidRPr="00153A73">
        <w:t>Can now use my LWC</w:t>
      </w:r>
      <w:r w:rsidR="00D54535">
        <w:t xml:space="preserve"> clear air</w:t>
      </w:r>
      <w:r w:rsidRPr="00153A73">
        <w:t xml:space="preserve"> values for Airspeed/pressure corrections</w:t>
      </w:r>
    </w:p>
    <w:p w14:paraId="0709C112" w14:textId="1119A436" w:rsidR="006902DB" w:rsidRPr="00153A73" w:rsidRDefault="006902DB" w:rsidP="003B470C">
      <w:pPr>
        <w:pStyle w:val="ListParagraph"/>
        <w:numPr>
          <w:ilvl w:val="1"/>
          <w:numId w:val="4"/>
        </w:numPr>
        <w:ind w:left="360"/>
      </w:pPr>
      <w:r w:rsidRPr="00153A73">
        <w:t>Tested Different K regessions using baseline values</w:t>
      </w:r>
    </w:p>
    <w:p w14:paraId="381ECFE0" w14:textId="24B84F21" w:rsidR="006902DB" w:rsidRPr="00153A73" w:rsidRDefault="006902DB" w:rsidP="003B470C">
      <w:pPr>
        <w:pStyle w:val="ListParagraph"/>
        <w:numPr>
          <w:ilvl w:val="2"/>
          <w:numId w:val="4"/>
        </w:numPr>
        <w:ind w:left="1080"/>
      </w:pPr>
      <w:r w:rsidRPr="00153A73">
        <w:t>Showed that 400 mb k works best for baseline points</w:t>
      </w:r>
    </w:p>
    <w:p w14:paraId="5C182109" w14:textId="4DC07E4D" w:rsidR="006902DB" w:rsidRDefault="006902DB" w:rsidP="003B470C">
      <w:pPr>
        <w:pStyle w:val="ListParagraph"/>
        <w:numPr>
          <w:ilvl w:val="3"/>
          <w:numId w:val="4"/>
        </w:numPr>
        <w:ind w:left="1800"/>
      </w:pPr>
      <w:r w:rsidRPr="00153A73">
        <w:t>Whisker plot</w:t>
      </w:r>
    </w:p>
    <w:p w14:paraId="761C13D1" w14:textId="2E313515" w:rsidR="00102F3D" w:rsidRPr="00153A73" w:rsidRDefault="00102F3D" w:rsidP="003B470C">
      <w:pPr>
        <w:pStyle w:val="ListParagraph"/>
        <w:numPr>
          <w:ilvl w:val="3"/>
          <w:numId w:val="4"/>
        </w:numPr>
        <w:ind w:left="1800"/>
      </w:pPr>
      <w:r>
        <w:t>Also show that indicated performs best for all pressure levels</w:t>
      </w:r>
    </w:p>
    <w:p w14:paraId="1F8E0EB5" w14:textId="28694A26" w:rsidR="00AA03A2" w:rsidRPr="00153A73" w:rsidRDefault="00AA03A2" w:rsidP="00102F3D">
      <w:pPr>
        <w:pStyle w:val="ListParagraph"/>
        <w:numPr>
          <w:ilvl w:val="1"/>
          <w:numId w:val="4"/>
        </w:numPr>
      </w:pPr>
      <w:r w:rsidRPr="00153A73">
        <w:t>Normalized Error per Pressure Level Histogram for 400 mb ind, 600 mb true</w:t>
      </w:r>
    </w:p>
    <w:p w14:paraId="1585B8FE" w14:textId="77777777" w:rsidR="006902DB" w:rsidRPr="00153A73" w:rsidRDefault="006902DB" w:rsidP="003B470C">
      <w:pPr>
        <w:pStyle w:val="ListParagraph"/>
        <w:ind w:left="1080"/>
      </w:pPr>
    </w:p>
    <w:p w14:paraId="70BE5256" w14:textId="00A8A62B" w:rsidR="00540D1E" w:rsidRPr="00153A73" w:rsidRDefault="00540D1E" w:rsidP="003B470C">
      <w:pPr>
        <w:pStyle w:val="ListParagraph"/>
        <w:numPr>
          <w:ilvl w:val="0"/>
          <w:numId w:val="5"/>
        </w:numPr>
        <w:ind w:left="360"/>
      </w:pPr>
      <w:r w:rsidRPr="00153A73">
        <w:t>Pressure Level Drift Correction</w:t>
      </w:r>
    </w:p>
    <w:p w14:paraId="5069A9EC" w14:textId="1CA268B7" w:rsidR="00540D1E" w:rsidRPr="00153A73" w:rsidRDefault="001B76FD" w:rsidP="003B470C">
      <w:pPr>
        <w:pStyle w:val="ListParagraph"/>
        <w:numPr>
          <w:ilvl w:val="1"/>
          <w:numId w:val="5"/>
        </w:numPr>
        <w:ind w:left="1080"/>
      </w:pPr>
      <w:r w:rsidRPr="00153A73">
        <w:t>Histogram Clear Air LWC</w:t>
      </w:r>
      <w:r w:rsidR="00C03D91" w:rsidRPr="00153A73">
        <w:t xml:space="preserve"> before/after baseline correction</w:t>
      </w:r>
      <w:r w:rsidRPr="00153A73">
        <w:t xml:space="preserve"> </w:t>
      </w:r>
    </w:p>
    <w:p w14:paraId="047B549D" w14:textId="77777777" w:rsidR="000410D2" w:rsidRPr="00153A73" w:rsidRDefault="000410D2" w:rsidP="003B470C"/>
    <w:p w14:paraId="7073C631" w14:textId="77777777" w:rsidR="00540D1E" w:rsidRPr="00153A73" w:rsidRDefault="00540D1E" w:rsidP="003B470C"/>
    <w:p w14:paraId="7E9E4463" w14:textId="77777777" w:rsidR="000410D2" w:rsidRPr="00153A73" w:rsidRDefault="000410D2" w:rsidP="003B470C"/>
    <w:p w14:paraId="18B27B42" w14:textId="46A6D324" w:rsidR="000410D2" w:rsidRPr="00153A73" w:rsidRDefault="000410D2" w:rsidP="003B470C">
      <w:pPr>
        <w:pStyle w:val="ListParagraph"/>
        <w:numPr>
          <w:ilvl w:val="0"/>
          <w:numId w:val="6"/>
        </w:numPr>
        <w:ind w:left="720"/>
      </w:pPr>
      <w:r w:rsidRPr="00153A73">
        <w:lastRenderedPageBreak/>
        <w:t>All point LWC accuracy</w:t>
      </w:r>
    </w:p>
    <w:p w14:paraId="1B9AF816" w14:textId="77777777" w:rsidR="000410D2" w:rsidRPr="00153A73" w:rsidRDefault="000410D2" w:rsidP="003B470C">
      <w:pPr>
        <w:pStyle w:val="ListParagraph"/>
        <w:numPr>
          <w:ilvl w:val="1"/>
          <w:numId w:val="6"/>
        </w:numPr>
        <w:ind w:left="1440"/>
      </w:pPr>
      <w:r w:rsidRPr="00153A73">
        <w:t>Calculated All point  LWC</w:t>
      </w:r>
    </w:p>
    <w:p w14:paraId="232C2B1A" w14:textId="7F3009AF" w:rsidR="000410D2" w:rsidRDefault="000410D2" w:rsidP="003B470C">
      <w:pPr>
        <w:pStyle w:val="ListParagraph"/>
        <w:numPr>
          <w:ilvl w:val="1"/>
          <w:numId w:val="6"/>
        </w:numPr>
        <w:ind w:left="1440"/>
      </w:pPr>
      <w:r w:rsidRPr="00153A73">
        <w:t xml:space="preserve">Demonstrate that LWC is </w:t>
      </w:r>
      <w:r w:rsidR="004B0A79">
        <w:t>accurate</w:t>
      </w:r>
    </w:p>
    <w:p w14:paraId="78814ABD" w14:textId="5A149DD6" w:rsidR="00311A77" w:rsidRDefault="00311A77" w:rsidP="00311A77">
      <w:pPr>
        <w:pStyle w:val="ListParagraph"/>
        <w:numPr>
          <w:ilvl w:val="0"/>
          <w:numId w:val="6"/>
        </w:numPr>
      </w:pPr>
      <w:r>
        <w:t>Use “meeting” scatter</w:t>
      </w:r>
      <w:r w:rsidR="004B0A79">
        <w:t xml:space="preserve"> to show match with Korolev’s</w:t>
      </w:r>
    </w:p>
    <w:p w14:paraId="48B75299" w14:textId="77777777" w:rsidR="00A87FF1" w:rsidRDefault="00A87FF1" w:rsidP="00A87FF1">
      <w:pPr>
        <w:pStyle w:val="ListParagraph"/>
        <w:numPr>
          <w:ilvl w:val="1"/>
          <w:numId w:val="6"/>
        </w:numPr>
      </w:pPr>
      <w:r w:rsidRPr="00153A73">
        <w:t>Mention that Korolev’s manually forced baseline values in places</w:t>
      </w:r>
    </w:p>
    <w:p w14:paraId="09D666E1" w14:textId="77777777" w:rsidR="009E275B" w:rsidRDefault="004B0A79" w:rsidP="004B0A79">
      <w:pPr>
        <w:pStyle w:val="ListParagraph"/>
        <w:numPr>
          <w:ilvl w:val="0"/>
          <w:numId w:val="6"/>
        </w:numPr>
      </w:pPr>
      <w:r>
        <w:t>Va</w:t>
      </w:r>
      <w:r w:rsidR="009E275B">
        <w:t>lidation with CDP</w:t>
      </w:r>
    </w:p>
    <w:p w14:paraId="358BDB42" w14:textId="77777777" w:rsidR="00211FB9" w:rsidRDefault="009E275B" w:rsidP="004B0A79">
      <w:pPr>
        <w:pStyle w:val="ListParagraph"/>
        <w:numPr>
          <w:ilvl w:val="0"/>
          <w:numId w:val="6"/>
        </w:numPr>
      </w:pPr>
      <w:r>
        <w:t>???</w:t>
      </w:r>
      <w:r w:rsidR="004B0A79">
        <w:tab/>
      </w:r>
    </w:p>
    <w:p w14:paraId="03E4A3BD" w14:textId="6F04EFFC" w:rsidR="004B0A79" w:rsidRDefault="00211FB9" w:rsidP="00211FB9">
      <w:pPr>
        <w:pStyle w:val="ListParagraph"/>
        <w:numPr>
          <w:ilvl w:val="0"/>
          <w:numId w:val="6"/>
        </w:numPr>
      </w:pPr>
      <w:r>
        <w:t>Quickly mention non-factors</w:t>
      </w:r>
    </w:p>
    <w:p w14:paraId="2B779C38" w14:textId="16F76A0C" w:rsidR="00211FB9" w:rsidRDefault="00211FB9" w:rsidP="00211FB9">
      <w:pPr>
        <w:pStyle w:val="ListParagraph"/>
        <w:numPr>
          <w:ilvl w:val="0"/>
          <w:numId w:val="6"/>
        </w:numPr>
      </w:pPr>
      <w:r>
        <w:t>Directional effects</w:t>
      </w:r>
    </w:p>
    <w:p w14:paraId="425D482A" w14:textId="77777777" w:rsidR="00A87FF1" w:rsidRDefault="00A87FF1" w:rsidP="00A87FF1"/>
    <w:p w14:paraId="1B0A8D7A" w14:textId="77777777" w:rsidR="00A87FF1" w:rsidRDefault="00A87FF1" w:rsidP="00A87FF1"/>
    <w:p w14:paraId="7EE24ABF" w14:textId="0D35CF17" w:rsidR="00A87FF1" w:rsidRDefault="00A87FF1" w:rsidP="00A87FF1">
      <w:r>
        <w:t>December test flight</w:t>
      </w:r>
    </w:p>
    <w:p w14:paraId="4A5A81E3" w14:textId="2A91E020" w:rsidR="00A87FF1" w:rsidRDefault="0061677C" w:rsidP="00A87FF1">
      <w:pPr>
        <w:pStyle w:val="ListParagraph"/>
        <w:numPr>
          <w:ilvl w:val="0"/>
          <w:numId w:val="7"/>
        </w:numPr>
      </w:pPr>
      <w:r>
        <w:t>K Calibration</w:t>
      </w:r>
      <w:r w:rsidR="005270A9">
        <w:t>/Pressure Correction</w:t>
      </w:r>
    </w:p>
    <w:p w14:paraId="2CC5B281" w14:textId="394FFFD8" w:rsidR="00543E69" w:rsidRDefault="00543E69" w:rsidP="00543E69">
      <w:pPr>
        <w:pStyle w:val="ListParagraph"/>
        <w:numPr>
          <w:ilvl w:val="1"/>
          <w:numId w:val="7"/>
        </w:numPr>
      </w:pPr>
      <w:r>
        <w:t>Show which</w:t>
      </w:r>
      <w:r w:rsidR="005270A9">
        <w:t xml:space="preserve"> k</w:t>
      </w:r>
      <w:r>
        <w:t xml:space="preserve"> performed best</w:t>
      </w:r>
    </w:p>
    <w:p w14:paraId="7CCCF441" w14:textId="564DF48C" w:rsidR="00543E69" w:rsidRDefault="00543E69" w:rsidP="00543E69">
      <w:pPr>
        <w:pStyle w:val="ListParagraph"/>
        <w:numPr>
          <w:ilvl w:val="2"/>
          <w:numId w:val="7"/>
        </w:numPr>
      </w:pPr>
      <w:r>
        <w:t>Mention that these k regressions work about the same cause airspeed were more similar than COPE runs</w:t>
      </w:r>
    </w:p>
    <w:p w14:paraId="4D16E19A" w14:textId="734A0668" w:rsidR="005270A9" w:rsidRDefault="005270A9" w:rsidP="005270A9">
      <w:pPr>
        <w:pStyle w:val="ListParagraph"/>
        <w:numPr>
          <w:ilvl w:val="1"/>
          <w:numId w:val="7"/>
        </w:numPr>
      </w:pPr>
      <w:r>
        <w:t>Mention pressure correct but don’t spend too much time on it</w:t>
      </w:r>
    </w:p>
    <w:p w14:paraId="1EA677AE" w14:textId="79E4A675" w:rsidR="005270A9" w:rsidRDefault="005270A9" w:rsidP="005270A9">
      <w:pPr>
        <w:pStyle w:val="ListParagraph"/>
        <w:numPr>
          <w:ilvl w:val="0"/>
          <w:numId w:val="7"/>
        </w:numPr>
      </w:pPr>
      <w:r>
        <w:t>Confirm accuracy with CDP data</w:t>
      </w:r>
    </w:p>
    <w:p w14:paraId="3858B22F" w14:textId="49F37B7B" w:rsidR="00D107ED" w:rsidRDefault="00D107ED" w:rsidP="00D107ED">
      <w:pPr>
        <w:pStyle w:val="ListParagraph"/>
        <w:numPr>
          <w:ilvl w:val="1"/>
          <w:numId w:val="7"/>
        </w:numPr>
      </w:pPr>
      <w:r>
        <w:t>Show that CDP agreement is within COPE tolerance</w:t>
      </w:r>
    </w:p>
    <w:p w14:paraId="56EA3F8C" w14:textId="77777777" w:rsidR="005270A9" w:rsidRDefault="005270A9" w:rsidP="005270A9">
      <w:pPr>
        <w:pStyle w:val="ListParagraph"/>
        <w:ind w:left="2160"/>
      </w:pPr>
    </w:p>
    <w:p w14:paraId="283C8C7F" w14:textId="6F8617D4" w:rsidR="000B7878" w:rsidRPr="00153A73" w:rsidRDefault="000B7878" w:rsidP="000B7878">
      <w:pPr>
        <w:pStyle w:val="ListParagraph"/>
        <w:ind w:left="360"/>
        <w:rPr>
          <w:b/>
        </w:rPr>
      </w:pPr>
      <w:r w:rsidRPr="00153A73">
        <w:rPr>
          <w:b/>
        </w:rPr>
        <w:t>3/</w:t>
      </w:r>
      <w:r>
        <w:rPr>
          <w:b/>
        </w:rPr>
        <w:t>21</w:t>
      </w:r>
      <w:r w:rsidRPr="00153A73">
        <w:rPr>
          <w:b/>
        </w:rPr>
        <w:t>/16</w:t>
      </w:r>
    </w:p>
    <w:p w14:paraId="7394B24D" w14:textId="5EFC632B" w:rsidR="005270A9" w:rsidRDefault="007E7D40" w:rsidP="007E7D40">
      <w:pPr>
        <w:pStyle w:val="ListParagraph"/>
        <w:numPr>
          <w:ilvl w:val="0"/>
          <w:numId w:val="5"/>
        </w:numPr>
      </w:pPr>
      <w:r>
        <w:t>Working TWC code</w:t>
      </w:r>
    </w:p>
    <w:p w14:paraId="5972F2D2" w14:textId="0E174EEA" w:rsidR="005E6BE7" w:rsidRDefault="005E6BE7" w:rsidP="00B979A8">
      <w:pPr>
        <w:pStyle w:val="ListParagraph"/>
        <w:numPr>
          <w:ilvl w:val="1"/>
          <w:numId w:val="5"/>
        </w:numPr>
      </w:pPr>
    </w:p>
    <w:p w14:paraId="60E08303" w14:textId="77777777" w:rsidR="00311A77" w:rsidRPr="00153A73" w:rsidRDefault="00311A77" w:rsidP="00311A77">
      <w:pPr>
        <w:ind w:left="2520"/>
      </w:pPr>
    </w:p>
    <w:p w14:paraId="0CDA0C60" w14:textId="77777777" w:rsidR="00311A77" w:rsidRDefault="00311A77" w:rsidP="00311A77">
      <w:pPr>
        <w:ind w:left="1800"/>
      </w:pPr>
    </w:p>
    <w:p w14:paraId="3B8C10E7" w14:textId="77777777" w:rsidR="00037832" w:rsidRDefault="00037832" w:rsidP="00311A77">
      <w:pPr>
        <w:ind w:left="1800"/>
      </w:pPr>
    </w:p>
    <w:p w14:paraId="077131BB" w14:textId="7EA08256" w:rsidR="00037832" w:rsidRDefault="00037832" w:rsidP="00037832">
      <w:pPr>
        <w:rPr>
          <w:b/>
        </w:rPr>
      </w:pPr>
      <w:r>
        <w:rPr>
          <w:b/>
        </w:rPr>
        <w:t>3/23/16</w:t>
      </w:r>
    </w:p>
    <w:p w14:paraId="1C8D952C" w14:textId="0254AF1E" w:rsidR="00037832" w:rsidRDefault="00037832" w:rsidP="00037832">
      <w:pPr>
        <w:pStyle w:val="ListParagraph"/>
        <w:numPr>
          <w:ilvl w:val="0"/>
          <w:numId w:val="5"/>
        </w:numPr>
      </w:pPr>
      <w:r>
        <w:t>Still working on TWC code</w:t>
      </w:r>
    </w:p>
    <w:p w14:paraId="73FE6AD0" w14:textId="14B74297" w:rsidR="00037832" w:rsidRDefault="00037832" w:rsidP="00037832">
      <w:pPr>
        <w:pStyle w:val="ListParagraph"/>
        <w:numPr>
          <w:ilvl w:val="1"/>
          <w:numId w:val="5"/>
        </w:numPr>
      </w:pPr>
      <w:r>
        <w:t>Korolev’s signal points are ~.1 g/m3 greater</w:t>
      </w:r>
    </w:p>
    <w:p w14:paraId="630D6A63" w14:textId="30523DFB" w:rsidR="00037832" w:rsidRDefault="00037832" w:rsidP="00037832">
      <w:pPr>
        <w:pStyle w:val="ListParagraph"/>
        <w:numPr>
          <w:ilvl w:val="1"/>
          <w:numId w:val="5"/>
        </w:numPr>
      </w:pPr>
      <w:r>
        <w:t>My baseline is consistently .2 g/m3 too large</w:t>
      </w:r>
    </w:p>
    <w:p w14:paraId="765B9900" w14:textId="2656561F" w:rsidR="00866CF3" w:rsidRDefault="00866CF3" w:rsidP="00866CF3">
      <w:pPr>
        <w:pStyle w:val="ListParagraph"/>
        <w:numPr>
          <w:ilvl w:val="2"/>
          <w:numId w:val="5"/>
        </w:numPr>
      </w:pPr>
      <w:r>
        <w:t>Pretty sure it’s collection efficiency</w:t>
      </w:r>
    </w:p>
    <w:p w14:paraId="18F26696" w14:textId="05D61670" w:rsidR="00866CF3" w:rsidRDefault="00866CF3" w:rsidP="00866CF3">
      <w:pPr>
        <w:pStyle w:val="ListParagraph"/>
        <w:numPr>
          <w:ilvl w:val="2"/>
          <w:numId w:val="5"/>
        </w:numPr>
      </w:pPr>
      <w:r>
        <w:t>Black= TWC COLEFF=1</w:t>
      </w:r>
    </w:p>
    <w:p w14:paraId="259B2B21" w14:textId="3B4F5A28" w:rsidR="00866CF3" w:rsidRDefault="00866CF3" w:rsidP="00866CF3">
      <w:pPr>
        <w:pStyle w:val="ListParagraph"/>
        <w:numPr>
          <w:ilvl w:val="2"/>
          <w:numId w:val="5"/>
        </w:numPr>
      </w:pPr>
      <w:r>
        <w:t>Green=</w:t>
      </w:r>
      <w:r w:rsidRPr="00866CF3">
        <w:t xml:space="preserve"> </w:t>
      </w:r>
      <w:r>
        <w:t>TWC COLEFF=.5</w:t>
      </w:r>
    </w:p>
    <w:p w14:paraId="59329DA1" w14:textId="403291E1" w:rsidR="00866CF3" w:rsidRPr="00037832" w:rsidRDefault="005B761C" w:rsidP="00866CF3">
      <w:pPr>
        <w:pStyle w:val="ListParagraph"/>
        <w:numPr>
          <w:ilvl w:val="2"/>
          <w:numId w:val="5"/>
        </w:numPr>
      </w:pPr>
      <w:r>
        <w:rPr>
          <w:noProof/>
        </w:rPr>
        <w:lastRenderedPageBreak/>
        <w:drawing>
          <wp:inline distT="0" distB="0" distL="0" distR="0" wp14:anchorId="40A93E97" wp14:editId="11E95A1C">
            <wp:extent cx="5948045" cy="4952365"/>
            <wp:effectExtent l="0" t="0" r="0" b="635"/>
            <wp:docPr id="1" name="Picture 1" descr="refactoredCode/twcco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factoredCode/twccomp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495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4A1AB" w14:textId="77777777" w:rsidR="000410D2" w:rsidRPr="00153A73" w:rsidRDefault="000410D2" w:rsidP="00604863">
      <w:pPr>
        <w:pStyle w:val="ListParagraph"/>
      </w:pPr>
    </w:p>
    <w:p w14:paraId="56D746C2" w14:textId="1668B193" w:rsidR="001C0699" w:rsidRDefault="001C0699" w:rsidP="001C0699">
      <w:pPr>
        <w:pStyle w:val="ListParagraph"/>
        <w:numPr>
          <w:ilvl w:val="0"/>
          <w:numId w:val="5"/>
        </w:numPr>
      </w:pPr>
      <w:r>
        <w:t>Tried to fix coleff problem by…</w:t>
      </w:r>
    </w:p>
    <w:p w14:paraId="4971124B" w14:textId="2DBC34AE" w:rsidR="001C0699" w:rsidRDefault="001C0699" w:rsidP="001C0699">
      <w:pPr>
        <w:pStyle w:val="ListParagraph"/>
        <w:numPr>
          <w:ilvl w:val="1"/>
          <w:numId w:val="5"/>
        </w:numPr>
      </w:pPr>
      <w:r>
        <w:t>Selecting points where twcnev – lwcnev &lt; .02 and lwc gt .1</w:t>
      </w:r>
    </w:p>
    <w:p w14:paraId="70D58CF9" w14:textId="2B22F1FD" w:rsidR="009845AB" w:rsidRDefault="009845AB" w:rsidP="001C0699">
      <w:pPr>
        <w:pStyle w:val="ListParagraph"/>
        <w:numPr>
          <w:ilvl w:val="1"/>
          <w:numId w:val="5"/>
        </w:numPr>
      </w:pPr>
      <w:r>
        <w:t>Solving for colETot that would make lwc=twc at those points</w:t>
      </w:r>
    </w:p>
    <w:p w14:paraId="037B456C" w14:textId="313DE69D" w:rsidR="009845AB" w:rsidRDefault="009845AB" w:rsidP="001C0699">
      <w:pPr>
        <w:pStyle w:val="ListParagraph"/>
        <w:numPr>
          <w:ilvl w:val="1"/>
          <w:numId w:val="5"/>
        </w:numPr>
      </w:pPr>
      <w:r>
        <w:t>Finding trend to trf</w:t>
      </w:r>
    </w:p>
    <w:p w14:paraId="6B573F4E" w14:textId="6994122D" w:rsidR="007B624A" w:rsidRPr="00153A73" w:rsidRDefault="00856D1F" w:rsidP="001C0699">
      <w:pPr>
        <w:pStyle w:val="ListParagraph"/>
        <w:numPr>
          <w:ilvl w:val="1"/>
          <w:numId w:val="5"/>
        </w:numPr>
      </w:pPr>
      <w:r>
        <w:t>After that t</w:t>
      </w:r>
      <w:r w:rsidR="007B624A">
        <w:t>his is twcnev, twcnev - twc</w:t>
      </w:r>
    </w:p>
    <w:p w14:paraId="3A13CBA3" w14:textId="03EF9391" w:rsidR="00604863" w:rsidRDefault="004B28B8" w:rsidP="004B28B8">
      <w:pPr>
        <w:pStyle w:val="ListParagraph"/>
        <w:ind w:left="-720"/>
      </w:pPr>
      <w:r>
        <w:rPr>
          <w:noProof/>
        </w:rPr>
        <w:lastRenderedPageBreak/>
        <w:drawing>
          <wp:inline distT="0" distB="0" distL="0" distR="0" wp14:anchorId="4E4E72C9" wp14:editId="30FC8BB2">
            <wp:extent cx="6758507" cy="3750310"/>
            <wp:effectExtent l="0" t="0" r="0" b="8890"/>
            <wp:docPr id="3" name="Picture 3" descr="refactoredCode/twckordi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factoredCode/twckordif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0650" cy="3757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EFB6D" w14:textId="77777777" w:rsidR="000026CB" w:rsidRDefault="000026CB" w:rsidP="004B28B8">
      <w:pPr>
        <w:pStyle w:val="ListParagraph"/>
        <w:ind w:left="-720"/>
      </w:pPr>
    </w:p>
    <w:p w14:paraId="16507B70" w14:textId="77777777" w:rsidR="000026CB" w:rsidRDefault="000026CB" w:rsidP="004B28B8">
      <w:pPr>
        <w:pStyle w:val="ListParagraph"/>
        <w:ind w:left="-720"/>
      </w:pPr>
    </w:p>
    <w:p w14:paraId="289C2E50" w14:textId="2233D243" w:rsidR="000026CB" w:rsidRDefault="000026CB" w:rsidP="004B28B8">
      <w:pPr>
        <w:pStyle w:val="ListParagraph"/>
        <w:ind w:left="-720"/>
      </w:pPr>
      <w:r>
        <w:t>03/25/16</w:t>
      </w:r>
    </w:p>
    <w:p w14:paraId="0AA97680" w14:textId="53850D59" w:rsidR="000026CB" w:rsidRDefault="000026CB" w:rsidP="000026CB">
      <w:pPr>
        <w:pStyle w:val="ListParagraph"/>
        <w:numPr>
          <w:ilvl w:val="0"/>
          <w:numId w:val="8"/>
        </w:numPr>
      </w:pPr>
      <w:r>
        <w:t>For TWC, 600 ind k works best (by baseline standards)</w:t>
      </w:r>
    </w:p>
    <w:p w14:paraId="5BBA0A60" w14:textId="77777777" w:rsidR="001F7B70" w:rsidRDefault="001F7B70" w:rsidP="001F7B70"/>
    <w:p w14:paraId="418F042A" w14:textId="77777777" w:rsidR="001F7B70" w:rsidRDefault="001F7B70" w:rsidP="001F7B70"/>
    <w:p w14:paraId="269F9B6C" w14:textId="77777777" w:rsidR="001F7B70" w:rsidRDefault="001F7B70" w:rsidP="001F7B70">
      <w:pPr>
        <w:ind w:left="-720"/>
      </w:pPr>
    </w:p>
    <w:p w14:paraId="541A41BE" w14:textId="08BF7761" w:rsidR="001F7B70" w:rsidRDefault="001F7B70" w:rsidP="001F7B70">
      <w:pPr>
        <w:ind w:left="-720"/>
      </w:pPr>
      <w:r>
        <w:t>03/31/16</w:t>
      </w:r>
    </w:p>
    <w:p w14:paraId="0E59091E" w14:textId="71E91337" w:rsidR="001F7B70" w:rsidRDefault="001F7B70" w:rsidP="001F7B70">
      <w:pPr>
        <w:pStyle w:val="ListParagraph"/>
        <w:numPr>
          <w:ilvl w:val="0"/>
          <w:numId w:val="8"/>
        </w:numPr>
      </w:pPr>
      <w:r>
        <w:t>Exploring effect of total collection efficiency</w:t>
      </w:r>
    </w:p>
    <w:p w14:paraId="159306FD" w14:textId="7908BFD6" w:rsidR="001F7B70" w:rsidRDefault="001F7B70" w:rsidP="001F7B70">
      <w:pPr>
        <w:pStyle w:val="ListParagraph"/>
        <w:numPr>
          <w:ilvl w:val="1"/>
          <w:numId w:val="8"/>
        </w:numPr>
      </w:pPr>
      <w:r>
        <w:t>Isolated clear air penetrations</w:t>
      </w:r>
    </w:p>
    <w:p w14:paraId="447FE1DD" w14:textId="5DB3C404" w:rsidR="001F7B70" w:rsidRDefault="001F7B70" w:rsidP="001F7B70">
      <w:pPr>
        <w:pStyle w:val="ListParagraph"/>
        <w:numPr>
          <w:ilvl w:val="2"/>
          <w:numId w:val="8"/>
        </w:numPr>
      </w:pPr>
      <w:r>
        <w:t>Solved for total collection efficieny that makes twc, lwc equal</w:t>
      </w:r>
    </w:p>
    <w:p w14:paraId="71AEE5D3" w14:textId="1040A476" w:rsidR="001F7B70" w:rsidRDefault="001F7B70" w:rsidP="001F7B70">
      <w:pPr>
        <w:pStyle w:val="ListParagraph"/>
        <w:numPr>
          <w:ilvl w:val="2"/>
          <w:numId w:val="8"/>
        </w:numPr>
      </w:pPr>
      <w:r>
        <w:t>There’s a cdpdbar v. “corrected total collection efficiency” very similar to the curve noted in Korolev 1998</w:t>
      </w:r>
    </w:p>
    <w:p w14:paraId="0312C627" w14:textId="3080EB5A" w:rsidR="00500B5C" w:rsidRDefault="00500B5C" w:rsidP="00500B5C">
      <w:pPr>
        <w:pStyle w:val="ListParagraph"/>
        <w:numPr>
          <w:ilvl w:val="3"/>
          <w:numId w:val="8"/>
        </w:numPr>
      </w:pPr>
      <w:r>
        <w:t>Having a hard time getting a good fit</w:t>
      </w:r>
    </w:p>
    <w:p w14:paraId="0248736E" w14:textId="2BFB1BEE" w:rsidR="00500B5C" w:rsidRPr="00153A73" w:rsidRDefault="00500B5C" w:rsidP="00500B5C">
      <w:pPr>
        <w:pStyle w:val="ListParagraph"/>
        <w:numPr>
          <w:ilvl w:val="3"/>
          <w:numId w:val="8"/>
        </w:numPr>
      </w:pPr>
      <w:r>
        <w:t>Going to try forcing to .2 at 4 um, 1. At 40 um</w:t>
      </w:r>
      <w:bookmarkStart w:id="0" w:name="_GoBack"/>
      <w:bookmarkEnd w:id="0"/>
    </w:p>
    <w:sectPr w:rsidR="00500B5C" w:rsidRPr="00153A73" w:rsidSect="00A37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B89FE7" w14:textId="77777777" w:rsidR="00401D8B" w:rsidRDefault="00401D8B" w:rsidP="00311A77">
      <w:r>
        <w:separator/>
      </w:r>
    </w:p>
  </w:endnote>
  <w:endnote w:type="continuationSeparator" w:id="0">
    <w:p w14:paraId="230BF3F8" w14:textId="77777777" w:rsidR="00401D8B" w:rsidRDefault="00401D8B" w:rsidP="00311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.SF NS Tex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6C98FE" w14:textId="77777777" w:rsidR="00401D8B" w:rsidRDefault="00401D8B" w:rsidP="00311A77">
      <w:r>
        <w:separator/>
      </w:r>
    </w:p>
  </w:footnote>
  <w:footnote w:type="continuationSeparator" w:id="0">
    <w:p w14:paraId="2371F621" w14:textId="77777777" w:rsidR="00401D8B" w:rsidRDefault="00401D8B" w:rsidP="00311A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70014"/>
    <w:multiLevelType w:val="hybridMultilevel"/>
    <w:tmpl w:val="217A8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985FC2"/>
    <w:multiLevelType w:val="hybridMultilevel"/>
    <w:tmpl w:val="5A2A67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9151DD4"/>
    <w:multiLevelType w:val="hybridMultilevel"/>
    <w:tmpl w:val="68A6FFD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nsid w:val="3E5C22B9"/>
    <w:multiLevelType w:val="hybridMultilevel"/>
    <w:tmpl w:val="2CB0AAC4"/>
    <w:lvl w:ilvl="0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64555E1B"/>
    <w:multiLevelType w:val="hybridMultilevel"/>
    <w:tmpl w:val="05167C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E011EE"/>
    <w:multiLevelType w:val="hybridMultilevel"/>
    <w:tmpl w:val="13FC1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5A23B3"/>
    <w:multiLevelType w:val="hybridMultilevel"/>
    <w:tmpl w:val="3784174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6CDC1004"/>
    <w:multiLevelType w:val="hybridMultilevel"/>
    <w:tmpl w:val="CC1E5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F2A"/>
    <w:rsid w:val="000026CB"/>
    <w:rsid w:val="00037832"/>
    <w:rsid w:val="000410D2"/>
    <w:rsid w:val="00043FF5"/>
    <w:rsid w:val="00055438"/>
    <w:rsid w:val="0006008D"/>
    <w:rsid w:val="00081392"/>
    <w:rsid w:val="000836AE"/>
    <w:rsid w:val="000B1734"/>
    <w:rsid w:val="000B7878"/>
    <w:rsid w:val="00102F3D"/>
    <w:rsid w:val="00135729"/>
    <w:rsid w:val="00153A73"/>
    <w:rsid w:val="00171F74"/>
    <w:rsid w:val="001A6A70"/>
    <w:rsid w:val="001B76FD"/>
    <w:rsid w:val="001C0699"/>
    <w:rsid w:val="001E426B"/>
    <w:rsid w:val="001F7B70"/>
    <w:rsid w:val="00210F2A"/>
    <w:rsid w:val="00211FB9"/>
    <w:rsid w:val="002155F1"/>
    <w:rsid w:val="002170E9"/>
    <w:rsid w:val="00230194"/>
    <w:rsid w:val="00230B83"/>
    <w:rsid w:val="0025145E"/>
    <w:rsid w:val="00302D49"/>
    <w:rsid w:val="00311A77"/>
    <w:rsid w:val="00344E9E"/>
    <w:rsid w:val="003609D7"/>
    <w:rsid w:val="003623A1"/>
    <w:rsid w:val="003A7E07"/>
    <w:rsid w:val="003B470C"/>
    <w:rsid w:val="00401D8B"/>
    <w:rsid w:val="0040491A"/>
    <w:rsid w:val="00413D74"/>
    <w:rsid w:val="0043130C"/>
    <w:rsid w:val="004361ED"/>
    <w:rsid w:val="004B0A79"/>
    <w:rsid w:val="004B28B8"/>
    <w:rsid w:val="004F797E"/>
    <w:rsid w:val="00500B5C"/>
    <w:rsid w:val="00502858"/>
    <w:rsid w:val="005270A9"/>
    <w:rsid w:val="00540D1E"/>
    <w:rsid w:val="00543E69"/>
    <w:rsid w:val="00570817"/>
    <w:rsid w:val="00585EC1"/>
    <w:rsid w:val="005955A2"/>
    <w:rsid w:val="005A54AE"/>
    <w:rsid w:val="005B0281"/>
    <w:rsid w:val="005B761C"/>
    <w:rsid w:val="005E51A2"/>
    <w:rsid w:val="005E6BE7"/>
    <w:rsid w:val="00604863"/>
    <w:rsid w:val="0061677C"/>
    <w:rsid w:val="006324D0"/>
    <w:rsid w:val="00670B92"/>
    <w:rsid w:val="00682167"/>
    <w:rsid w:val="006902DB"/>
    <w:rsid w:val="006E7562"/>
    <w:rsid w:val="007347BC"/>
    <w:rsid w:val="00761A3F"/>
    <w:rsid w:val="00774BB0"/>
    <w:rsid w:val="007B624A"/>
    <w:rsid w:val="007E6686"/>
    <w:rsid w:val="007E7D40"/>
    <w:rsid w:val="00813009"/>
    <w:rsid w:val="00827A82"/>
    <w:rsid w:val="00856D1F"/>
    <w:rsid w:val="008572D3"/>
    <w:rsid w:val="00865998"/>
    <w:rsid w:val="00866CF3"/>
    <w:rsid w:val="008A39D6"/>
    <w:rsid w:val="008C1667"/>
    <w:rsid w:val="008C5EEB"/>
    <w:rsid w:val="008F74CA"/>
    <w:rsid w:val="0092371B"/>
    <w:rsid w:val="00924AB3"/>
    <w:rsid w:val="00945249"/>
    <w:rsid w:val="0096232B"/>
    <w:rsid w:val="009845AB"/>
    <w:rsid w:val="009914F8"/>
    <w:rsid w:val="00995C39"/>
    <w:rsid w:val="009E275B"/>
    <w:rsid w:val="00A15946"/>
    <w:rsid w:val="00A22305"/>
    <w:rsid w:val="00A24F02"/>
    <w:rsid w:val="00A30391"/>
    <w:rsid w:val="00A37138"/>
    <w:rsid w:val="00A57651"/>
    <w:rsid w:val="00A83D55"/>
    <w:rsid w:val="00A853DB"/>
    <w:rsid w:val="00A87FF1"/>
    <w:rsid w:val="00AA03A2"/>
    <w:rsid w:val="00AA100C"/>
    <w:rsid w:val="00AC1692"/>
    <w:rsid w:val="00AF3907"/>
    <w:rsid w:val="00B16AEE"/>
    <w:rsid w:val="00B24F46"/>
    <w:rsid w:val="00B30096"/>
    <w:rsid w:val="00B45403"/>
    <w:rsid w:val="00B979A8"/>
    <w:rsid w:val="00BA2D9C"/>
    <w:rsid w:val="00BD082F"/>
    <w:rsid w:val="00C03D91"/>
    <w:rsid w:val="00C13991"/>
    <w:rsid w:val="00C565C1"/>
    <w:rsid w:val="00CC7448"/>
    <w:rsid w:val="00D0585B"/>
    <w:rsid w:val="00D107ED"/>
    <w:rsid w:val="00D54535"/>
    <w:rsid w:val="00D73B97"/>
    <w:rsid w:val="00D75AF8"/>
    <w:rsid w:val="00D87312"/>
    <w:rsid w:val="00D94863"/>
    <w:rsid w:val="00E372A2"/>
    <w:rsid w:val="00E52082"/>
    <w:rsid w:val="00E65472"/>
    <w:rsid w:val="00EC7727"/>
    <w:rsid w:val="00ED19E0"/>
    <w:rsid w:val="00EF0363"/>
    <w:rsid w:val="00F05221"/>
    <w:rsid w:val="00F369BD"/>
    <w:rsid w:val="00F40411"/>
    <w:rsid w:val="00F52F1F"/>
    <w:rsid w:val="00FB6B31"/>
    <w:rsid w:val="00FD4B15"/>
    <w:rsid w:val="00FE62A0"/>
    <w:rsid w:val="00FF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B7FF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4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1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1A77"/>
  </w:style>
  <w:style w:type="paragraph" w:styleId="Footer">
    <w:name w:val="footer"/>
    <w:basedOn w:val="Normal"/>
    <w:link w:val="FooterChar"/>
    <w:uiPriority w:val="99"/>
    <w:unhideWhenUsed/>
    <w:rsid w:val="00311A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1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7</Pages>
  <Words>917</Words>
  <Characters>5228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Wyoming</Company>
  <LinksUpToDate>false</LinksUpToDate>
  <CharactersWithSpaces>6133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Thomas Faber</dc:creator>
  <cp:keywords/>
  <dc:description/>
  <cp:lastModifiedBy>Spencer Thomas Faber</cp:lastModifiedBy>
  <cp:revision>107</cp:revision>
  <dcterms:created xsi:type="dcterms:W3CDTF">2016-02-25T22:45:00Z</dcterms:created>
  <dcterms:modified xsi:type="dcterms:W3CDTF">2016-03-31T14:48:00Z</dcterms:modified>
</cp:coreProperties>
</file>