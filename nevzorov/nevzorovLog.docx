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Default="00210F2A" w:rsidP="00210F2A">
      <w:pPr>
        <w:jc w:val="center"/>
      </w:pPr>
      <w:r>
        <w:t>Nevzorov Log</w:t>
      </w:r>
    </w:p>
    <w:p w14:paraId="1A4DD402" w14:textId="77777777" w:rsidR="00682167" w:rsidRDefault="00682167" w:rsidP="00210F2A">
      <w:pPr>
        <w:jc w:val="center"/>
      </w:pPr>
    </w:p>
    <w:p w14:paraId="36CB0900" w14:textId="75BBB6B4" w:rsidR="00682167" w:rsidRDefault="00682167" w:rsidP="00682167">
      <w:r>
        <w:t>2/25/16</w:t>
      </w:r>
    </w:p>
    <w:p w14:paraId="2625084A" w14:textId="77777777" w:rsidR="00682167" w:rsidRDefault="00682167" w:rsidP="00682167"/>
    <w:p w14:paraId="3D5CFD98" w14:textId="5DE9D13C" w:rsidR="00682167" w:rsidRDefault="00682167" w:rsidP="0025145E">
      <w:pPr>
        <w:pStyle w:val="ListParagraph"/>
        <w:numPr>
          <w:ilvl w:val="0"/>
          <w:numId w:val="1"/>
        </w:numPr>
      </w:pPr>
      <w:r>
        <w:t>Investigating if it’s worth defining clear air points based on linfit instead of 0</w:t>
      </w:r>
      <w:r w:rsidR="00344E9E">
        <w:t>.5</w:t>
      </w:r>
      <w:r>
        <w:t xml:space="preserve"> lwc.</w:t>
      </w:r>
    </w:p>
    <w:p w14:paraId="097D4069" w14:textId="3BF0324F" w:rsidR="0025145E" w:rsidRDefault="0025145E" w:rsidP="0025145E"/>
    <w:p w14:paraId="58E86252" w14:textId="4D12F15E" w:rsidR="00FE62A0" w:rsidRDefault="00344E9E" w:rsidP="00FE62A0">
      <w:pPr>
        <w:pStyle w:val="ListParagraph"/>
        <w:numPr>
          <w:ilvl w:val="0"/>
          <w:numId w:val="1"/>
        </w:numPr>
      </w:pPr>
      <w:r>
        <w:t>Improved baseline point selection in nevbase.</w:t>
      </w:r>
      <w:r w:rsidR="00B45403">
        <w:t>pro</w:t>
      </w:r>
    </w:p>
    <w:p w14:paraId="6AC2932A" w14:textId="77777777" w:rsidR="00B45403" w:rsidRDefault="00B45403" w:rsidP="00B45403"/>
    <w:p w14:paraId="36253946" w14:textId="6E167279" w:rsidR="00B45403" w:rsidRDefault="00B45403" w:rsidP="00B45403">
      <w:pPr>
        <w:pStyle w:val="ListParagraph"/>
        <w:numPr>
          <w:ilvl w:val="1"/>
          <w:numId w:val="1"/>
        </w:numPr>
      </w:pPr>
      <w:r>
        <w:t>Airspeed correction lwc are filtered by lwc &lt; .05 g/m^3</w:t>
      </w:r>
    </w:p>
    <w:p w14:paraId="79CDFAAB" w14:textId="1F584AC5" w:rsidR="00B45403" w:rsidRDefault="00B45403" w:rsidP="00B45403">
      <w:pPr>
        <w:pStyle w:val="ListParagraph"/>
        <w:numPr>
          <w:ilvl w:val="1"/>
          <w:numId w:val="1"/>
        </w:numPr>
      </w:pPr>
      <w:r>
        <w:t>Linfit applied to &lt;.05 g/m^3 filtered points, (as,lwc)</w:t>
      </w:r>
    </w:p>
    <w:p w14:paraId="6E326BA3" w14:textId="0C6D425C" w:rsidR="00B45403" w:rsidRDefault="00995C39" w:rsidP="00B45403">
      <w:pPr>
        <w:pStyle w:val="ListParagraph"/>
        <w:numPr>
          <w:ilvl w:val="1"/>
          <w:numId w:val="1"/>
        </w:numPr>
      </w:pPr>
      <w:r>
        <w:t xml:space="preserve">Points </w:t>
      </w:r>
      <w:r w:rsidR="00827A82">
        <w:t>abs &lt; .02 from linfit</w:t>
      </w:r>
      <w:r>
        <w:t xml:space="preserve"> are “Clearair”</w:t>
      </w:r>
    </w:p>
    <w:p w14:paraId="0B1077E6" w14:textId="77777777" w:rsidR="00AC1692" w:rsidRDefault="00AC1692" w:rsidP="00AC1692"/>
    <w:p w14:paraId="59D96DD4" w14:textId="2EF5210B" w:rsidR="00AC1692" w:rsidRDefault="00D75AF8" w:rsidP="00AC1692">
      <w:pPr>
        <w:pStyle w:val="ListParagraph"/>
        <w:numPr>
          <w:ilvl w:val="0"/>
          <w:numId w:val="2"/>
        </w:numPr>
      </w:pPr>
      <w:r>
        <w:t>Working on new nevstats.pro for correction eval</w:t>
      </w:r>
    </w:p>
    <w:p w14:paraId="71109AF7" w14:textId="77777777" w:rsidR="006E7562" w:rsidRDefault="006E7562" w:rsidP="006E7562"/>
    <w:p w14:paraId="44B7E815" w14:textId="0A67B71D" w:rsidR="006E7562" w:rsidRPr="002155F1" w:rsidRDefault="006E7562" w:rsidP="006E7562">
      <w:r>
        <w:t xml:space="preserve">Turns out… </w:t>
      </w:r>
      <w:r w:rsidR="002155F1">
        <w:t xml:space="preserve">400 mb k may not be the best performer. 900 mb k is doing best </w:t>
      </w:r>
      <w:r w:rsidR="002155F1">
        <w:rPr>
          <w:b/>
        </w:rPr>
        <w:t xml:space="preserve">after </w:t>
      </w:r>
      <w:r w:rsidR="002155F1">
        <w:t>applying baseline correction. Look at new pro for more…</w:t>
      </w:r>
      <w:bookmarkStart w:id="0" w:name="_GoBack"/>
      <w:bookmarkEnd w:id="0"/>
    </w:p>
    <w:sectPr w:rsidR="006E7562" w:rsidRPr="002155F1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668C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210F2A"/>
    <w:rsid w:val="002155F1"/>
    <w:rsid w:val="0025145E"/>
    <w:rsid w:val="00344E9E"/>
    <w:rsid w:val="00682167"/>
    <w:rsid w:val="006E7562"/>
    <w:rsid w:val="00827A82"/>
    <w:rsid w:val="00995C39"/>
    <w:rsid w:val="00A37138"/>
    <w:rsid w:val="00AC1692"/>
    <w:rsid w:val="00AF3907"/>
    <w:rsid w:val="00B45403"/>
    <w:rsid w:val="00D75AF8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10</cp:revision>
  <dcterms:created xsi:type="dcterms:W3CDTF">2016-02-25T22:45:00Z</dcterms:created>
  <dcterms:modified xsi:type="dcterms:W3CDTF">2016-02-26T07:39:00Z</dcterms:modified>
</cp:coreProperties>
</file>